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86A1" w14:textId="77777777" w:rsidR="002606E4" w:rsidRPr="002606E4" w:rsidRDefault="002606E4" w:rsidP="002606E4">
      <w:pPr>
        <w:spacing w:before="480" w:after="120"/>
        <w:ind w:left="1080" w:hanging="360"/>
        <w:outlineLvl w:val="0"/>
        <w:rPr>
          <w:rFonts w:ascii="Times New Roman" w:eastAsia="Times New Roman" w:hAnsi="Times New Roman" w:cs="Times New Roman"/>
          <w:b/>
          <w:bCs/>
          <w:kern w:val="36"/>
          <w:sz w:val="48"/>
          <w:szCs w:val="48"/>
          <w:lang w:eastAsia="en-GB"/>
          <w14:ligatures w14:val="none"/>
        </w:rPr>
      </w:pPr>
      <w:r w:rsidRPr="002606E4">
        <w:rPr>
          <w:rFonts w:ascii="Arial" w:eastAsia="Times New Roman" w:hAnsi="Arial" w:cs="Arial"/>
          <w:b/>
          <w:bCs/>
          <w:color w:val="000000"/>
          <w:kern w:val="36"/>
          <w:sz w:val="46"/>
          <w:szCs w:val="46"/>
          <w:lang w:eastAsia="en-GB"/>
          <w14:ligatures w14:val="none"/>
        </w:rPr>
        <w:t>Assignment Report</w:t>
      </w:r>
    </w:p>
    <w:p w14:paraId="10C691A1" w14:textId="77777777" w:rsidR="002606E4" w:rsidRPr="002606E4" w:rsidRDefault="002606E4" w:rsidP="002606E4">
      <w:pPr>
        <w:spacing w:before="480" w:after="120"/>
        <w:outlineLvl w:val="0"/>
        <w:rPr>
          <w:rFonts w:ascii="Times New Roman" w:eastAsia="Times New Roman" w:hAnsi="Times New Roman" w:cs="Times New Roman"/>
          <w:b/>
          <w:bCs/>
          <w:kern w:val="36"/>
          <w:sz w:val="48"/>
          <w:szCs w:val="48"/>
          <w:lang w:eastAsia="en-GB"/>
          <w14:ligatures w14:val="none"/>
        </w:rPr>
      </w:pPr>
      <w:r w:rsidRPr="002606E4">
        <w:rPr>
          <w:rFonts w:ascii="Arial" w:eastAsia="Times New Roman" w:hAnsi="Arial" w:cs="Arial"/>
          <w:b/>
          <w:bCs/>
          <w:color w:val="000000"/>
          <w:kern w:val="36"/>
          <w:sz w:val="46"/>
          <w:szCs w:val="46"/>
          <w:lang w:eastAsia="en-GB"/>
          <w14:ligatures w14:val="none"/>
        </w:rPr>
        <w:t>Task 1: Problem Analysis and Data Preprocessing</w:t>
      </w:r>
    </w:p>
    <w:p w14:paraId="2CCD7760" w14:textId="77777777" w:rsidR="002606E4" w:rsidRPr="002606E4" w:rsidRDefault="002606E4" w:rsidP="002606E4">
      <w:pPr>
        <w:spacing w:before="360" w:after="80"/>
        <w:ind w:left="1080" w:hanging="360"/>
        <w:outlineLvl w:val="1"/>
        <w:rPr>
          <w:rFonts w:ascii="Times New Roman" w:eastAsia="Times New Roman" w:hAnsi="Times New Roman" w:cs="Times New Roman"/>
          <w:b/>
          <w:bCs/>
          <w:kern w:val="0"/>
          <w:sz w:val="36"/>
          <w:szCs w:val="36"/>
          <w:lang w:eastAsia="en-GB"/>
          <w14:ligatures w14:val="none"/>
        </w:rPr>
      </w:pPr>
      <w:r w:rsidRPr="002606E4">
        <w:rPr>
          <w:rFonts w:ascii="Arial" w:eastAsia="Times New Roman" w:hAnsi="Arial" w:cs="Arial"/>
          <w:b/>
          <w:bCs/>
          <w:color w:val="000000"/>
          <w:kern w:val="0"/>
          <w:sz w:val="34"/>
          <w:szCs w:val="34"/>
          <w:lang w:eastAsia="en-GB"/>
          <w14:ligatures w14:val="none"/>
        </w:rPr>
        <w:t>1. Problem Analysis</w:t>
      </w:r>
    </w:p>
    <w:p w14:paraId="616965F4"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1.1 Objective</w:t>
      </w:r>
    </w:p>
    <w:p w14:paraId="237937CE" w14:textId="77777777" w:rsidR="002606E4" w:rsidRPr="002606E4" w:rsidRDefault="002606E4" w:rsidP="002606E4">
      <w:pPr>
        <w:spacing w:before="240" w:after="240"/>
        <w:rPr>
          <w:rFonts w:ascii="Times New Roman" w:eastAsia="Times New Roman" w:hAnsi="Times New Roman" w:cs="Times New Roman"/>
          <w:kern w:val="0"/>
          <w:lang w:eastAsia="en-GB"/>
          <w14:ligatures w14:val="none"/>
        </w:rPr>
      </w:pPr>
      <w:r w:rsidRPr="002606E4">
        <w:rPr>
          <w:rFonts w:ascii="Arial" w:eastAsia="Times New Roman" w:hAnsi="Arial" w:cs="Arial"/>
          <w:color w:val="000000"/>
          <w:kern w:val="0"/>
          <w:sz w:val="22"/>
          <w:szCs w:val="22"/>
          <w:lang w:eastAsia="en-GB"/>
          <w14:ligatures w14:val="none"/>
        </w:rPr>
        <w:t xml:space="preserve">The aim is to analyse the </w:t>
      </w:r>
      <w:proofErr w:type="spellStart"/>
      <w:r w:rsidRPr="002606E4">
        <w:rPr>
          <w:rFonts w:ascii="Arial" w:eastAsia="Times New Roman" w:hAnsi="Arial" w:cs="Arial"/>
          <w:color w:val="000000"/>
          <w:kern w:val="0"/>
          <w:sz w:val="22"/>
          <w:szCs w:val="22"/>
          <w:lang w:eastAsia="en-GB"/>
          <w14:ligatures w14:val="none"/>
        </w:rPr>
        <w:t>NewChic</w:t>
      </w:r>
      <w:proofErr w:type="spellEnd"/>
      <w:r w:rsidRPr="002606E4">
        <w:rPr>
          <w:rFonts w:ascii="Arial" w:eastAsia="Times New Roman" w:hAnsi="Arial" w:cs="Arial"/>
          <w:color w:val="000000"/>
          <w:kern w:val="0"/>
          <w:sz w:val="22"/>
          <w:szCs w:val="22"/>
          <w:lang w:eastAsia="en-GB"/>
          <w14:ligatures w14:val="none"/>
        </w:rPr>
        <w:t xml:space="preserve"> dataset to identify the top 10 products across selected categories and determine the best category based on key metrics: customer engagement (</w:t>
      </w:r>
      <w:proofErr w:type="spellStart"/>
      <w:r w:rsidRPr="002606E4">
        <w:rPr>
          <w:rFonts w:ascii="Roboto Mono" w:eastAsia="Times New Roman" w:hAnsi="Roboto Mono" w:cs="Times New Roman"/>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pricing (</w:t>
      </w:r>
      <w:proofErr w:type="spellStart"/>
      <w:r w:rsidRPr="002606E4">
        <w:rPr>
          <w:rFonts w:ascii="Roboto Mono" w:eastAsia="Times New Roman" w:hAnsi="Roboto Mono" w:cs="Times New Roman"/>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discounts (</w:t>
      </w:r>
      <w:r w:rsidRPr="002606E4">
        <w:rPr>
          <w:rFonts w:ascii="Roboto Mono" w:eastAsia="Times New Roman" w:hAnsi="Roboto Mono" w:cs="Times New Roman"/>
          <w:color w:val="188038"/>
          <w:kern w:val="0"/>
          <w:sz w:val="22"/>
          <w:szCs w:val="22"/>
          <w:lang w:eastAsia="en-GB"/>
          <w14:ligatures w14:val="none"/>
        </w:rPr>
        <w:t>discount</w:t>
      </w:r>
      <w:r w:rsidRPr="002606E4">
        <w:rPr>
          <w:rFonts w:ascii="Arial" w:eastAsia="Times New Roman" w:hAnsi="Arial" w:cs="Arial"/>
          <w:color w:val="000000"/>
          <w:kern w:val="0"/>
          <w:sz w:val="22"/>
          <w:szCs w:val="22"/>
          <w:lang w:eastAsia="en-GB"/>
          <w14:ligatures w14:val="none"/>
        </w:rPr>
        <w:t>), and product novelty (</w:t>
      </w:r>
      <w:proofErr w:type="spellStart"/>
      <w:r w:rsidRPr="002606E4">
        <w:rPr>
          <w:rFonts w:ascii="Roboto Mono" w:eastAsia="Times New Roman" w:hAnsi="Roboto Mono" w:cs="Times New Roman"/>
          <w:color w:val="188038"/>
          <w:kern w:val="0"/>
          <w:sz w:val="22"/>
          <w:szCs w:val="22"/>
          <w:lang w:eastAsia="en-GB"/>
          <w14:ligatures w14:val="none"/>
        </w:rPr>
        <w:t>is_new</w:t>
      </w:r>
      <w:proofErr w:type="spellEnd"/>
      <w:r w:rsidRPr="002606E4">
        <w:rPr>
          <w:rFonts w:ascii="Arial" w:eastAsia="Times New Roman" w:hAnsi="Arial" w:cs="Arial"/>
          <w:color w:val="000000"/>
          <w:kern w:val="0"/>
          <w:sz w:val="22"/>
          <w:szCs w:val="22"/>
          <w:lang w:eastAsia="en-GB"/>
          <w14:ligatures w14:val="none"/>
        </w:rPr>
        <w:t>). This analysis will provide insights into product and category performance.</w:t>
      </w:r>
    </w:p>
    <w:p w14:paraId="7C5E9E78"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1.2 Data Selection</w:t>
      </w:r>
    </w:p>
    <w:p w14:paraId="54F24A1E" w14:textId="77777777" w:rsidR="002606E4" w:rsidRPr="002606E4" w:rsidRDefault="002606E4" w:rsidP="002606E4">
      <w:pPr>
        <w:numPr>
          <w:ilvl w:val="0"/>
          <w:numId w:val="11"/>
        </w:numPr>
        <w:spacing w:before="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Comprehensive Coverage:</w:t>
      </w:r>
      <w:r w:rsidRPr="002606E4">
        <w:rPr>
          <w:rFonts w:ascii="Arial" w:eastAsia="Times New Roman" w:hAnsi="Arial" w:cs="Arial"/>
          <w:color w:val="000000"/>
          <w:kern w:val="0"/>
          <w:sz w:val="22"/>
          <w:szCs w:val="22"/>
          <w:lang w:eastAsia="en-GB"/>
          <w14:ligatures w14:val="none"/>
        </w:rPr>
        <w:t xml:space="preserve"> The analysis includes data from all provided categories (accessories, bags, beauty, house, jewellery, kids, men, shoes, women) to ensure a thorough evaluation. This approach captures a wide variety of products, helping to identify top performers.</w:t>
      </w:r>
    </w:p>
    <w:p w14:paraId="6E1249B8" w14:textId="77777777" w:rsidR="002606E4" w:rsidRPr="002606E4" w:rsidRDefault="002606E4" w:rsidP="002606E4">
      <w:pPr>
        <w:numPr>
          <w:ilvl w:val="0"/>
          <w:numId w:val="11"/>
        </w:numPr>
        <w:spacing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Focused Metrics:</w:t>
      </w:r>
      <w:r w:rsidRPr="002606E4">
        <w:rPr>
          <w:rFonts w:ascii="Arial" w:eastAsia="Times New Roman" w:hAnsi="Arial" w:cs="Arial"/>
          <w:color w:val="000000"/>
          <w:kern w:val="0"/>
          <w:sz w:val="22"/>
          <w:szCs w:val="22"/>
          <w:lang w:eastAsia="en-GB"/>
          <w14:ligatures w14:val="none"/>
        </w:rPr>
        <w:t xml:space="preserve"> By prioritising metrics like </w:t>
      </w:r>
      <w:proofErr w:type="spellStart"/>
      <w:r w:rsidRPr="002606E4">
        <w:rPr>
          <w:rFonts w:ascii="Roboto Mono" w:eastAsia="Times New Roman" w:hAnsi="Roboto Mono" w:cs="Arial"/>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xml:space="preserve"> and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the analysis highlights products that are both popular and strategically priced, leading to more relevant insights.</w:t>
      </w:r>
    </w:p>
    <w:p w14:paraId="4EA31C77"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1.3 Defining “Top 10” and “Best”</w:t>
      </w:r>
    </w:p>
    <w:p w14:paraId="6287EE66" w14:textId="77777777" w:rsidR="002606E4" w:rsidRPr="002606E4" w:rsidRDefault="002606E4" w:rsidP="002606E4">
      <w:pPr>
        <w:numPr>
          <w:ilvl w:val="0"/>
          <w:numId w:val="12"/>
        </w:numPr>
        <w:spacing w:before="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Top 10 Products:</w:t>
      </w:r>
      <w:r w:rsidRPr="002606E4">
        <w:rPr>
          <w:rFonts w:ascii="Arial" w:eastAsia="Times New Roman" w:hAnsi="Arial" w:cs="Arial"/>
          <w:color w:val="000000"/>
          <w:kern w:val="0"/>
          <w:sz w:val="22"/>
          <w:szCs w:val="22"/>
          <w:lang w:eastAsia="en-GB"/>
          <w14:ligatures w14:val="none"/>
        </w:rPr>
        <w:t xml:space="preserve"> Products are ranked based on </w:t>
      </w:r>
      <w:proofErr w:type="spellStart"/>
      <w:r w:rsidRPr="002606E4">
        <w:rPr>
          <w:rFonts w:ascii="Roboto Mono" w:eastAsia="Times New Roman" w:hAnsi="Roboto Mono" w:cs="Arial"/>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xml:space="preserve">, </w:t>
      </w:r>
      <w:r w:rsidRPr="002606E4">
        <w:rPr>
          <w:rFonts w:ascii="Roboto Mono" w:eastAsia="Times New Roman" w:hAnsi="Roboto Mono" w:cs="Arial"/>
          <w:color w:val="188038"/>
          <w:kern w:val="0"/>
          <w:sz w:val="22"/>
          <w:szCs w:val="22"/>
          <w:lang w:eastAsia="en-GB"/>
          <w14:ligatures w14:val="none"/>
        </w:rPr>
        <w:t>discount</w:t>
      </w:r>
      <w:r w:rsidRPr="002606E4">
        <w:rPr>
          <w:rFonts w:ascii="Arial" w:eastAsia="Times New Roman" w:hAnsi="Arial" w:cs="Arial"/>
          <w:color w:val="000000"/>
          <w:kern w:val="0"/>
          <w:sz w:val="22"/>
          <w:szCs w:val="22"/>
          <w:lang w:eastAsia="en-GB"/>
          <w14:ligatures w14:val="none"/>
        </w:rPr>
        <w:t xml:space="preserve">, and </w:t>
      </w:r>
      <w:proofErr w:type="spellStart"/>
      <w:r w:rsidRPr="002606E4">
        <w:rPr>
          <w:rFonts w:ascii="Roboto Mono" w:eastAsia="Times New Roman" w:hAnsi="Roboto Mono" w:cs="Arial"/>
          <w:color w:val="188038"/>
          <w:kern w:val="0"/>
          <w:sz w:val="22"/>
          <w:szCs w:val="22"/>
          <w:lang w:eastAsia="en-GB"/>
          <w14:ligatures w14:val="none"/>
        </w:rPr>
        <w:t>is_new</w:t>
      </w:r>
      <w:proofErr w:type="spellEnd"/>
      <w:r w:rsidRPr="002606E4">
        <w:rPr>
          <w:rFonts w:ascii="Arial" w:eastAsia="Times New Roman" w:hAnsi="Arial" w:cs="Arial"/>
          <w:color w:val="000000"/>
          <w:kern w:val="0"/>
          <w:sz w:val="22"/>
          <w:szCs w:val="22"/>
          <w:lang w:eastAsia="en-GB"/>
          <w14:ligatures w14:val="none"/>
        </w:rPr>
        <w:t>. This ranking ensures that the top 10 products are popular, strategically priced, attractively discounted, and potentially new.</w:t>
      </w:r>
    </w:p>
    <w:p w14:paraId="13D1B1D9" w14:textId="77777777" w:rsidR="002606E4" w:rsidRPr="002606E4" w:rsidRDefault="002606E4" w:rsidP="002606E4">
      <w:pPr>
        <w:numPr>
          <w:ilvl w:val="0"/>
          <w:numId w:val="12"/>
        </w:numPr>
        <w:spacing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Best Categories:</w:t>
      </w:r>
      <w:r w:rsidRPr="002606E4">
        <w:rPr>
          <w:rFonts w:ascii="Arial" w:eastAsia="Times New Roman" w:hAnsi="Arial" w:cs="Arial"/>
          <w:color w:val="000000"/>
          <w:kern w:val="0"/>
          <w:sz w:val="22"/>
          <w:szCs w:val="22"/>
          <w:lang w:eastAsia="en-GB"/>
          <w14:ligatures w14:val="none"/>
        </w:rPr>
        <w:t xml:space="preserve"> Categories are evaluated by their average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with the highest averages indicating the best categories. These categories likely represent premium segments that attract customers despite higher prices.</w:t>
      </w:r>
    </w:p>
    <w:p w14:paraId="6EA08FCC" w14:textId="77777777" w:rsidR="002606E4" w:rsidRPr="002606E4" w:rsidRDefault="002606E4" w:rsidP="002606E4">
      <w:pPr>
        <w:spacing w:before="280" w:after="80"/>
        <w:ind w:left="360" w:hanging="36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1.4 Column Selection for Clustering, Classification, and Result Discussion</w:t>
      </w:r>
    </w:p>
    <w:p w14:paraId="20B96745" w14:textId="66AB443B" w:rsidR="002606E4" w:rsidRPr="002606E4" w:rsidRDefault="002606E4" w:rsidP="002606E4">
      <w:pPr>
        <w:rPr>
          <w:rFonts w:ascii="Times New Roman" w:eastAsia="Times New Roman" w:hAnsi="Times New Roman" w:cs="Times New Roman"/>
          <w:kern w:val="0"/>
          <w:lang w:eastAsia="en-GB"/>
          <w14:ligatures w14:val="none"/>
        </w:rPr>
      </w:pPr>
    </w:p>
    <w:p w14:paraId="03BB7399" w14:textId="77777777" w:rsidR="002606E4" w:rsidRPr="002606E4" w:rsidRDefault="002606E4" w:rsidP="002606E4">
      <w:pPr>
        <w:numPr>
          <w:ilvl w:val="0"/>
          <w:numId w:val="13"/>
        </w:numPr>
        <w:spacing w:before="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Columns Chosen for Clustering and Classification:</w:t>
      </w:r>
    </w:p>
    <w:p w14:paraId="494E6A88" w14:textId="77777777" w:rsidR="002606E4" w:rsidRPr="002606E4" w:rsidRDefault="002606E4" w:rsidP="002606E4">
      <w:pPr>
        <w:numPr>
          <w:ilvl w:val="1"/>
          <w:numId w:val="13"/>
        </w:numPr>
        <w:textAlignment w:val="baseline"/>
        <w:rPr>
          <w:rFonts w:ascii="Arial" w:eastAsia="Times New Roman" w:hAnsi="Arial" w:cs="Arial"/>
          <w:color w:val="000000"/>
          <w:kern w:val="0"/>
          <w:sz w:val="22"/>
          <w:szCs w:val="22"/>
          <w:lang w:eastAsia="en-GB"/>
          <w14:ligatures w14:val="none"/>
        </w:rPr>
      </w:pPr>
      <w:proofErr w:type="spellStart"/>
      <w:r w:rsidRPr="002606E4">
        <w:rPr>
          <w:rFonts w:ascii="Roboto Mono" w:eastAsia="Times New Roman" w:hAnsi="Roboto Mono" w:cs="Arial"/>
          <w:b/>
          <w:bCs/>
          <w:color w:val="188038"/>
          <w:kern w:val="0"/>
          <w:sz w:val="22"/>
          <w:szCs w:val="22"/>
          <w:lang w:eastAsia="en-GB"/>
          <w14:ligatures w14:val="none"/>
        </w:rPr>
        <w:t>current_price</w:t>
      </w:r>
      <w:proofErr w:type="spellEnd"/>
      <w:r w:rsidRPr="002606E4">
        <w:rPr>
          <w:rFonts w:ascii="Arial" w:eastAsia="Times New Roman" w:hAnsi="Arial" w:cs="Arial"/>
          <w:b/>
          <w:bCs/>
          <w:color w:val="000000"/>
          <w:kern w:val="0"/>
          <w:sz w:val="22"/>
          <w:szCs w:val="22"/>
          <w:lang w:eastAsia="en-GB"/>
          <w14:ligatures w14:val="none"/>
        </w:rPr>
        <w:t>:</w:t>
      </w:r>
      <w:r w:rsidRPr="002606E4">
        <w:rPr>
          <w:rFonts w:ascii="Arial" w:eastAsia="Times New Roman" w:hAnsi="Arial" w:cs="Arial"/>
          <w:color w:val="000000"/>
          <w:kern w:val="0"/>
          <w:sz w:val="22"/>
          <w:szCs w:val="22"/>
          <w:lang w:eastAsia="en-GB"/>
          <w14:ligatures w14:val="none"/>
        </w:rPr>
        <w:t xml:space="preserve"> Central to understanding pricing strategies. Used in clustering to group products with similar price ranges and in classification to categorize products based on price-related factors.</w:t>
      </w:r>
    </w:p>
    <w:p w14:paraId="6059B4DA" w14:textId="77777777" w:rsidR="002606E4" w:rsidRPr="002606E4" w:rsidRDefault="002606E4" w:rsidP="002606E4">
      <w:pPr>
        <w:numPr>
          <w:ilvl w:val="1"/>
          <w:numId w:val="13"/>
        </w:numPr>
        <w:textAlignment w:val="baseline"/>
        <w:rPr>
          <w:rFonts w:ascii="Arial" w:eastAsia="Times New Roman" w:hAnsi="Arial" w:cs="Arial"/>
          <w:color w:val="000000"/>
          <w:kern w:val="0"/>
          <w:sz w:val="22"/>
          <w:szCs w:val="22"/>
          <w:lang w:eastAsia="en-GB"/>
          <w14:ligatures w14:val="none"/>
        </w:rPr>
      </w:pPr>
      <w:proofErr w:type="spellStart"/>
      <w:r w:rsidRPr="002606E4">
        <w:rPr>
          <w:rFonts w:ascii="Roboto Mono" w:eastAsia="Times New Roman" w:hAnsi="Roboto Mono" w:cs="Arial"/>
          <w:b/>
          <w:bCs/>
          <w:color w:val="188038"/>
          <w:kern w:val="0"/>
          <w:sz w:val="22"/>
          <w:szCs w:val="22"/>
          <w:lang w:eastAsia="en-GB"/>
          <w14:ligatures w14:val="none"/>
        </w:rPr>
        <w:lastRenderedPageBreak/>
        <w:t>likes_count</w:t>
      </w:r>
      <w:proofErr w:type="spellEnd"/>
      <w:r w:rsidRPr="002606E4">
        <w:rPr>
          <w:rFonts w:ascii="Arial" w:eastAsia="Times New Roman" w:hAnsi="Arial" w:cs="Arial"/>
          <w:b/>
          <w:bCs/>
          <w:color w:val="000000"/>
          <w:kern w:val="0"/>
          <w:sz w:val="22"/>
          <w:szCs w:val="22"/>
          <w:lang w:eastAsia="en-GB"/>
          <w14:ligatures w14:val="none"/>
        </w:rPr>
        <w:t>:</w:t>
      </w:r>
      <w:r w:rsidRPr="002606E4">
        <w:rPr>
          <w:rFonts w:ascii="Arial" w:eastAsia="Times New Roman" w:hAnsi="Arial" w:cs="Arial"/>
          <w:color w:val="000000"/>
          <w:kern w:val="0"/>
          <w:sz w:val="22"/>
          <w:szCs w:val="22"/>
          <w:lang w:eastAsia="en-GB"/>
          <w14:ligatures w14:val="none"/>
        </w:rPr>
        <w:t xml:space="preserve"> Reflects customer engagement, essential for clustering products by popularity and for classification to predict product success.</w:t>
      </w:r>
    </w:p>
    <w:p w14:paraId="6C7BFA0A" w14:textId="77777777" w:rsidR="002606E4" w:rsidRPr="002606E4" w:rsidRDefault="002606E4" w:rsidP="002606E4">
      <w:pPr>
        <w:numPr>
          <w:ilvl w:val="1"/>
          <w:numId w:val="13"/>
        </w:numPr>
        <w:textAlignment w:val="baseline"/>
        <w:rPr>
          <w:rFonts w:ascii="Arial" w:eastAsia="Times New Roman" w:hAnsi="Arial" w:cs="Arial"/>
          <w:color w:val="000000"/>
          <w:kern w:val="0"/>
          <w:sz w:val="22"/>
          <w:szCs w:val="22"/>
          <w:lang w:eastAsia="en-GB"/>
          <w14:ligatures w14:val="none"/>
        </w:rPr>
      </w:pPr>
      <w:r w:rsidRPr="002606E4">
        <w:rPr>
          <w:rFonts w:ascii="Roboto Mono" w:eastAsia="Times New Roman" w:hAnsi="Roboto Mono" w:cs="Arial"/>
          <w:b/>
          <w:bCs/>
          <w:color w:val="188038"/>
          <w:kern w:val="0"/>
          <w:sz w:val="22"/>
          <w:szCs w:val="22"/>
          <w:lang w:eastAsia="en-GB"/>
          <w14:ligatures w14:val="none"/>
        </w:rPr>
        <w:t>discount</w:t>
      </w:r>
      <w:r w:rsidRPr="002606E4">
        <w:rPr>
          <w:rFonts w:ascii="Arial" w:eastAsia="Times New Roman" w:hAnsi="Arial" w:cs="Arial"/>
          <w:b/>
          <w:bCs/>
          <w:color w:val="000000"/>
          <w:kern w:val="0"/>
          <w:sz w:val="22"/>
          <w:szCs w:val="22"/>
          <w:lang w:eastAsia="en-GB"/>
          <w14:ligatures w14:val="none"/>
        </w:rPr>
        <w:t>:</w:t>
      </w:r>
      <w:r w:rsidRPr="002606E4">
        <w:rPr>
          <w:rFonts w:ascii="Arial" w:eastAsia="Times New Roman" w:hAnsi="Arial" w:cs="Arial"/>
          <w:color w:val="000000"/>
          <w:kern w:val="0"/>
          <w:sz w:val="22"/>
          <w:szCs w:val="22"/>
          <w:lang w:eastAsia="en-GB"/>
          <w14:ligatures w14:val="none"/>
        </w:rPr>
        <w:t xml:space="preserve"> Indicates the effectiveness of pricing strategies. Used in both clustering and classification to understand the impact of discounts on product categorization.</w:t>
      </w:r>
    </w:p>
    <w:p w14:paraId="51510F32" w14:textId="76B46488" w:rsidR="002606E4" w:rsidRPr="002606E4" w:rsidRDefault="002606E4" w:rsidP="002606E4">
      <w:pPr>
        <w:numPr>
          <w:ilvl w:val="1"/>
          <w:numId w:val="13"/>
        </w:numPr>
        <w:spacing w:after="240"/>
        <w:textAlignment w:val="baseline"/>
        <w:rPr>
          <w:rFonts w:ascii="Arial" w:eastAsia="Times New Roman" w:hAnsi="Arial" w:cs="Arial"/>
          <w:color w:val="000000"/>
          <w:kern w:val="0"/>
          <w:sz w:val="22"/>
          <w:szCs w:val="22"/>
          <w:lang w:eastAsia="en-GB"/>
          <w14:ligatures w14:val="none"/>
        </w:rPr>
      </w:pPr>
      <w:proofErr w:type="spellStart"/>
      <w:r w:rsidRPr="002606E4">
        <w:rPr>
          <w:rFonts w:ascii="Roboto Mono" w:eastAsia="Times New Roman" w:hAnsi="Roboto Mono" w:cs="Arial"/>
          <w:b/>
          <w:bCs/>
          <w:color w:val="188038"/>
          <w:kern w:val="0"/>
          <w:sz w:val="22"/>
          <w:szCs w:val="22"/>
          <w:lang w:eastAsia="en-GB"/>
          <w14:ligatures w14:val="none"/>
        </w:rPr>
        <w:t>is_new</w:t>
      </w:r>
      <w:proofErr w:type="spellEnd"/>
      <w:r w:rsidRPr="002606E4">
        <w:rPr>
          <w:rFonts w:ascii="Arial" w:eastAsia="Times New Roman" w:hAnsi="Arial" w:cs="Arial"/>
          <w:b/>
          <w:bCs/>
          <w:color w:val="000000"/>
          <w:kern w:val="0"/>
          <w:sz w:val="22"/>
          <w:szCs w:val="22"/>
          <w:lang w:eastAsia="en-GB"/>
          <w14:ligatures w14:val="none"/>
        </w:rPr>
        <w:t>:</w:t>
      </w:r>
      <w:r w:rsidRPr="002606E4">
        <w:rPr>
          <w:rFonts w:ascii="Arial" w:eastAsia="Times New Roman" w:hAnsi="Arial" w:cs="Arial"/>
          <w:color w:val="000000"/>
          <w:kern w:val="0"/>
          <w:sz w:val="22"/>
          <w:szCs w:val="22"/>
          <w:lang w:eastAsia="en-GB"/>
          <w14:ligatures w14:val="none"/>
        </w:rPr>
        <w:t xml:space="preserve"> Captures product novelty, which can be a significant factor in customer preferences and market success. Useful in clustering to identify groups of new versus established products and in classification to determine the likelihood of success based on novelty.</w:t>
      </w:r>
    </w:p>
    <w:p w14:paraId="2DC0CEC0" w14:textId="77777777" w:rsidR="002606E4" w:rsidRPr="002606E4" w:rsidRDefault="002606E4" w:rsidP="002606E4">
      <w:pPr>
        <w:numPr>
          <w:ilvl w:val="0"/>
          <w:numId w:val="14"/>
        </w:numPr>
        <w:spacing w:before="240"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Columns for Result Discussion:</w:t>
      </w:r>
    </w:p>
    <w:p w14:paraId="58C87091"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b/>
          <w:bCs/>
          <w:color w:val="188038"/>
          <w:kern w:val="0"/>
          <w:sz w:val="22"/>
          <w:szCs w:val="22"/>
          <w:lang w:eastAsia="en-GB"/>
          <w14:ligatures w14:val="none"/>
        </w:rPr>
        <w:t>category</w:t>
      </w:r>
      <w:r w:rsidRPr="002606E4">
        <w:rPr>
          <w:rFonts w:ascii="Arial" w:eastAsia="Times New Roman" w:hAnsi="Arial" w:cs="Arial"/>
          <w:b/>
          <w:bCs/>
          <w:color w:val="000000"/>
          <w:kern w:val="0"/>
          <w:sz w:val="22"/>
          <w:szCs w:val="22"/>
          <w:lang w:eastAsia="en-GB"/>
          <w14:ligatures w14:val="none"/>
        </w:rPr>
        <w:t>:</w:t>
      </w:r>
      <w:r w:rsidRPr="002606E4">
        <w:rPr>
          <w:rFonts w:ascii="Arial" w:eastAsia="Times New Roman" w:hAnsi="Arial" w:cs="Arial"/>
          <w:color w:val="000000"/>
          <w:kern w:val="0"/>
          <w:sz w:val="22"/>
          <w:szCs w:val="22"/>
          <w:lang w:eastAsia="en-GB"/>
          <w14:ligatures w14:val="none"/>
        </w:rPr>
        <w:t xml:space="preserve"> Critical for grouping products and comparing performance across different categories. While it’s not used directly in clustering or classification algorithms, it is essential for discussing the results and understanding which categories perform best.</w:t>
      </w:r>
    </w:p>
    <w:p w14:paraId="5C44A4C2" w14:textId="0181ABDF"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b/>
          <w:bCs/>
          <w:color w:val="188038"/>
          <w:kern w:val="0"/>
          <w:sz w:val="22"/>
          <w:szCs w:val="22"/>
          <w:lang w:eastAsia="en-GB"/>
          <w14:ligatures w14:val="none"/>
        </w:rPr>
        <w:t>name</w:t>
      </w:r>
      <w:r w:rsidRPr="002606E4">
        <w:rPr>
          <w:rFonts w:ascii="Arial" w:eastAsia="Times New Roman" w:hAnsi="Arial" w:cs="Arial"/>
          <w:b/>
          <w:bCs/>
          <w:color w:val="000000"/>
          <w:kern w:val="0"/>
          <w:sz w:val="22"/>
          <w:szCs w:val="22"/>
          <w:lang w:eastAsia="en-GB"/>
          <w14:ligatures w14:val="none"/>
        </w:rPr>
        <w:t>:</w:t>
      </w:r>
      <w:r w:rsidRPr="002606E4">
        <w:rPr>
          <w:rFonts w:ascii="Arial" w:eastAsia="Times New Roman" w:hAnsi="Arial" w:cs="Arial"/>
          <w:color w:val="000000"/>
          <w:kern w:val="0"/>
          <w:sz w:val="22"/>
          <w:szCs w:val="22"/>
          <w:lang w:eastAsia="en-GB"/>
          <w14:ligatures w14:val="none"/>
        </w:rPr>
        <w:t xml:space="preserve"> Identifies individual products, providing context in the result discussion. It allows for detailed analysis of top-performing items but is not used in algorithmic processing since it doesn't contribute to pattern recognition or model training.</w:t>
      </w:r>
    </w:p>
    <w:p w14:paraId="507181F7" w14:textId="53656A71" w:rsidR="002606E4" w:rsidRPr="002606E4" w:rsidRDefault="002606E4" w:rsidP="002606E4">
      <w:pPr>
        <w:spacing w:before="360" w:after="80"/>
        <w:ind w:left="1080" w:hanging="360"/>
        <w:outlineLvl w:val="1"/>
        <w:rPr>
          <w:rFonts w:ascii="Times New Roman" w:eastAsia="Times New Roman" w:hAnsi="Times New Roman" w:cs="Times New Roman"/>
          <w:b/>
          <w:bCs/>
          <w:kern w:val="0"/>
          <w:sz w:val="36"/>
          <w:szCs w:val="36"/>
          <w:lang w:eastAsia="en-GB"/>
          <w14:ligatures w14:val="none"/>
        </w:rPr>
      </w:pPr>
      <w:r>
        <w:rPr>
          <w:rFonts w:ascii="Arial" w:eastAsia="Times New Roman" w:hAnsi="Arial" w:cs="Arial"/>
          <w:b/>
          <w:bCs/>
          <w:color w:val="000000"/>
          <w:kern w:val="0"/>
          <w:sz w:val="34"/>
          <w:szCs w:val="34"/>
          <w:lang w:eastAsia="en-GB"/>
          <w14:ligatures w14:val="none"/>
        </w:rPr>
        <w:t xml:space="preserve"> </w:t>
      </w:r>
      <w:r w:rsidRPr="002606E4">
        <w:rPr>
          <w:rFonts w:ascii="Arial" w:eastAsia="Times New Roman" w:hAnsi="Arial" w:cs="Arial"/>
          <w:b/>
          <w:bCs/>
          <w:color w:val="000000"/>
          <w:kern w:val="0"/>
          <w:sz w:val="34"/>
          <w:szCs w:val="34"/>
          <w:lang w:eastAsia="en-GB"/>
          <w14:ligatures w14:val="none"/>
        </w:rPr>
        <w:t>2. Program Data Preprocessing</w:t>
      </w:r>
    </w:p>
    <w:p w14:paraId="2D93B241" w14:textId="77777777" w:rsidR="002606E4" w:rsidRPr="002606E4" w:rsidRDefault="002606E4" w:rsidP="002606E4">
      <w:pPr>
        <w:rPr>
          <w:rFonts w:ascii="Times New Roman" w:eastAsia="Times New Roman" w:hAnsi="Times New Roman" w:cs="Times New Roman"/>
          <w:kern w:val="0"/>
          <w:lang w:eastAsia="en-GB"/>
          <w14:ligatures w14:val="none"/>
        </w:rPr>
      </w:pPr>
    </w:p>
    <w:p w14:paraId="162A3312"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2.1 Combining CSV Files</w:t>
      </w:r>
    </w:p>
    <w:p w14:paraId="6BF5E9A4" w14:textId="73327AB3" w:rsidR="002606E4" w:rsidRPr="002606E4" w:rsidRDefault="002606E4" w:rsidP="002606E4">
      <w:pPr>
        <w:numPr>
          <w:ilvl w:val="0"/>
          <w:numId w:val="15"/>
        </w:numPr>
        <w:spacing w:before="240"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Process:</w:t>
      </w:r>
      <w:r>
        <w:rPr>
          <w:rFonts w:ascii="Arial" w:eastAsia="Times New Roman" w:hAnsi="Arial" w:cs="Arial"/>
          <w:b/>
          <w:bCs/>
          <w:color w:val="000000"/>
          <w:kern w:val="0"/>
          <w:sz w:val="22"/>
          <w:szCs w:val="22"/>
          <w:lang w:eastAsia="en-GB"/>
          <w14:ligatures w14:val="none"/>
        </w:rPr>
        <w:t xml:space="preserve"> </w:t>
      </w:r>
      <w:r w:rsidRPr="002606E4">
        <w:rPr>
          <w:rFonts w:ascii="Arial" w:eastAsia="Times New Roman" w:hAnsi="Arial" w:cs="Arial"/>
          <w:color w:val="000000"/>
          <w:kern w:val="0"/>
          <w:sz w:val="22"/>
          <w:szCs w:val="22"/>
          <w:lang w:eastAsia="en-GB"/>
          <w14:ligatures w14:val="none"/>
        </w:rPr>
        <w:t xml:space="preserve">Datasets from different categories were merged into a single </w:t>
      </w:r>
      <w:proofErr w:type="spellStart"/>
      <w:r w:rsidRPr="002606E4">
        <w:rPr>
          <w:rFonts w:ascii="Arial" w:eastAsia="Times New Roman" w:hAnsi="Arial" w:cs="Arial"/>
          <w:color w:val="000000"/>
          <w:kern w:val="0"/>
          <w:sz w:val="22"/>
          <w:szCs w:val="22"/>
          <w:lang w:eastAsia="en-GB"/>
          <w14:ligatures w14:val="none"/>
        </w:rPr>
        <w:t>DataFrame</w:t>
      </w:r>
      <w:proofErr w:type="spellEnd"/>
      <w:r w:rsidRPr="002606E4">
        <w:rPr>
          <w:rFonts w:ascii="Arial" w:eastAsia="Times New Roman" w:hAnsi="Arial" w:cs="Arial"/>
          <w:color w:val="000000"/>
          <w:kern w:val="0"/>
          <w:sz w:val="22"/>
          <w:szCs w:val="22"/>
          <w:lang w:eastAsia="en-GB"/>
          <w14:ligatures w14:val="none"/>
        </w:rPr>
        <w:t xml:space="preserve"> for consistent and comprehensive analysis.</w:t>
      </w:r>
    </w:p>
    <w:p w14:paraId="541129F2"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Arial" w:eastAsia="Times New Roman" w:hAnsi="Arial" w:cs="Arial"/>
          <w:b/>
          <w:bCs/>
          <w:color w:val="000000"/>
          <w:kern w:val="0"/>
          <w:sz w:val="22"/>
          <w:szCs w:val="22"/>
          <w:lang w:eastAsia="en-GB"/>
          <w14:ligatures w14:val="none"/>
        </w:rPr>
        <w:t>Code:</w:t>
      </w:r>
      <w:r w:rsidRPr="002606E4">
        <w:rPr>
          <w:rFonts w:ascii="Arial" w:eastAsia="Times New Roman" w:hAnsi="Arial" w:cs="Arial"/>
          <w:color w:val="000000"/>
          <w:kern w:val="0"/>
          <w:sz w:val="22"/>
          <w:szCs w:val="22"/>
          <w:lang w:eastAsia="en-GB"/>
          <w14:ligatures w14:val="none"/>
        </w:rPr>
        <w:br/>
      </w:r>
      <w:proofErr w:type="spellStart"/>
      <w:r w:rsidRPr="002606E4">
        <w:rPr>
          <w:rFonts w:ascii="Roboto Mono" w:eastAsia="Times New Roman" w:hAnsi="Roboto Mono" w:cs="Times New Roman"/>
          <w:color w:val="188038"/>
          <w:kern w:val="0"/>
          <w:sz w:val="22"/>
          <w:szCs w:val="22"/>
          <w:lang w:eastAsia="en-GB"/>
          <w14:ligatures w14:val="none"/>
        </w:rPr>
        <w:t>data_frame_combined</w:t>
      </w:r>
      <w:proofErr w:type="spellEnd"/>
      <w:r w:rsidRPr="002606E4">
        <w:rPr>
          <w:rFonts w:ascii="Roboto Mono" w:eastAsia="Times New Roman" w:hAnsi="Roboto Mono" w:cs="Times New Roman"/>
          <w:color w:val="188038"/>
          <w:kern w:val="0"/>
          <w:sz w:val="22"/>
          <w:szCs w:val="22"/>
          <w:lang w:eastAsia="en-GB"/>
          <w14:ligatures w14:val="none"/>
        </w:rPr>
        <w:t xml:space="preserve"> = </w:t>
      </w:r>
      <w:proofErr w:type="spellStart"/>
      <w:r w:rsidRPr="002606E4">
        <w:rPr>
          <w:rFonts w:ascii="Roboto Mono" w:eastAsia="Times New Roman" w:hAnsi="Roboto Mono" w:cs="Times New Roman"/>
          <w:color w:val="188038"/>
          <w:kern w:val="0"/>
          <w:sz w:val="22"/>
          <w:szCs w:val="22"/>
          <w:lang w:eastAsia="en-GB"/>
          <w14:ligatures w14:val="none"/>
        </w:rPr>
        <w:t>pd.concat</w:t>
      </w:r>
      <w:proofErr w:type="spellEnd"/>
      <w:r w:rsidRPr="002606E4">
        <w:rPr>
          <w:rFonts w:ascii="Roboto Mono" w:eastAsia="Times New Roman" w:hAnsi="Roboto Mono" w:cs="Times New Roman"/>
          <w:color w:val="188038"/>
          <w:kern w:val="0"/>
          <w:sz w:val="22"/>
          <w:szCs w:val="22"/>
          <w:lang w:eastAsia="en-GB"/>
          <w14:ligatures w14:val="none"/>
        </w:rPr>
        <w:t>([</w:t>
      </w:r>
      <w:proofErr w:type="spellStart"/>
      <w:r w:rsidRPr="002606E4">
        <w:rPr>
          <w:rFonts w:ascii="Roboto Mono" w:eastAsia="Times New Roman" w:hAnsi="Roboto Mono" w:cs="Times New Roman"/>
          <w:color w:val="188038"/>
          <w:kern w:val="0"/>
          <w:sz w:val="22"/>
          <w:szCs w:val="22"/>
          <w:lang w:eastAsia="en-GB"/>
          <w14:ligatures w14:val="none"/>
        </w:rPr>
        <w:t>data_frame_accessories</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data_frame_bags</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data_frame_beauty</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data_frame_house</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data_frame_jewelry</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data_frame_kids</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data_frame_men</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data_frame_shoes</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data_frame_women</w:t>
      </w:r>
      <w:proofErr w:type="spellEnd"/>
      <w:r w:rsidRPr="002606E4">
        <w:rPr>
          <w:rFonts w:ascii="Roboto Mono" w:eastAsia="Times New Roman" w:hAnsi="Roboto Mono" w:cs="Times New Roman"/>
          <w:color w:val="188038"/>
          <w:kern w:val="0"/>
          <w:sz w:val="22"/>
          <w:szCs w:val="22"/>
          <w:lang w:eastAsia="en-GB"/>
          <w14:ligatures w14:val="none"/>
        </w:rPr>
        <w:t xml:space="preserve">], </w:t>
      </w:r>
      <w:proofErr w:type="spellStart"/>
      <w:r w:rsidRPr="002606E4">
        <w:rPr>
          <w:rFonts w:ascii="Roboto Mono" w:eastAsia="Times New Roman" w:hAnsi="Roboto Mono" w:cs="Times New Roman"/>
          <w:color w:val="188038"/>
          <w:kern w:val="0"/>
          <w:sz w:val="22"/>
          <w:szCs w:val="22"/>
          <w:lang w:eastAsia="en-GB"/>
          <w14:ligatures w14:val="none"/>
        </w:rPr>
        <w:t>ignore_index</w:t>
      </w:r>
      <w:proofErr w:type="spellEnd"/>
      <w:r w:rsidRPr="002606E4">
        <w:rPr>
          <w:rFonts w:ascii="Roboto Mono" w:eastAsia="Times New Roman" w:hAnsi="Roboto Mono" w:cs="Times New Roman"/>
          <w:color w:val="188038"/>
          <w:kern w:val="0"/>
          <w:sz w:val="22"/>
          <w:szCs w:val="22"/>
          <w:lang w:eastAsia="en-GB"/>
          <w14:ligatures w14:val="none"/>
        </w:rPr>
        <w:t>=True)</w:t>
      </w:r>
    </w:p>
    <w:p w14:paraId="3182FC03"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2.2 Selecting Relevant Columns</w:t>
      </w:r>
    </w:p>
    <w:p w14:paraId="090AC36E" w14:textId="77777777" w:rsidR="002606E4" w:rsidRPr="002606E4" w:rsidRDefault="002606E4" w:rsidP="002606E4">
      <w:pPr>
        <w:numPr>
          <w:ilvl w:val="0"/>
          <w:numId w:val="16"/>
        </w:numPr>
        <w:spacing w:before="240"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Process:</w:t>
      </w:r>
      <w:r w:rsidRPr="002606E4">
        <w:rPr>
          <w:rFonts w:ascii="Arial" w:eastAsia="Times New Roman" w:hAnsi="Arial" w:cs="Arial"/>
          <w:color w:val="000000"/>
          <w:kern w:val="0"/>
          <w:sz w:val="22"/>
          <w:szCs w:val="22"/>
          <w:lang w:eastAsia="en-GB"/>
          <w14:ligatures w14:val="none"/>
        </w:rPr>
        <w:t xml:space="preserve"> Only columns directly contributing to product performance and customer preferences were retained (</w:t>
      </w:r>
      <w:r w:rsidRPr="002606E4">
        <w:rPr>
          <w:rFonts w:ascii="Roboto Mono" w:eastAsia="Times New Roman" w:hAnsi="Roboto Mono" w:cs="Arial"/>
          <w:color w:val="188038"/>
          <w:kern w:val="0"/>
          <w:sz w:val="22"/>
          <w:szCs w:val="22"/>
          <w:lang w:eastAsia="en-GB"/>
          <w14:ligatures w14:val="none"/>
        </w:rPr>
        <w:t>category</w:t>
      </w:r>
      <w:r w:rsidRPr="002606E4">
        <w:rPr>
          <w:rFonts w:ascii="Arial" w:eastAsia="Times New Roman" w:hAnsi="Arial" w:cs="Arial"/>
          <w:color w:val="000000"/>
          <w:kern w:val="0"/>
          <w:sz w:val="22"/>
          <w:szCs w:val="22"/>
          <w:lang w:eastAsia="en-GB"/>
          <w14:ligatures w14:val="none"/>
        </w:rPr>
        <w:t xml:space="preserve">, </w:t>
      </w:r>
      <w:r w:rsidRPr="002606E4">
        <w:rPr>
          <w:rFonts w:ascii="Roboto Mono" w:eastAsia="Times New Roman" w:hAnsi="Roboto Mono" w:cs="Arial"/>
          <w:color w:val="188038"/>
          <w:kern w:val="0"/>
          <w:sz w:val="22"/>
          <w:szCs w:val="22"/>
          <w:lang w:eastAsia="en-GB"/>
          <w14:ligatures w14:val="none"/>
        </w:rPr>
        <w:t>name</w:t>
      </w:r>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xml:space="preserve">, </w:t>
      </w:r>
      <w:r w:rsidRPr="002606E4">
        <w:rPr>
          <w:rFonts w:ascii="Roboto Mono" w:eastAsia="Times New Roman" w:hAnsi="Roboto Mono" w:cs="Arial"/>
          <w:color w:val="188038"/>
          <w:kern w:val="0"/>
          <w:sz w:val="22"/>
          <w:szCs w:val="22"/>
          <w:lang w:eastAsia="en-GB"/>
          <w14:ligatures w14:val="none"/>
        </w:rPr>
        <w:t>discount</w:t>
      </w:r>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is_new</w:t>
      </w:r>
      <w:proofErr w:type="spellEnd"/>
      <w:r w:rsidRPr="002606E4">
        <w:rPr>
          <w:rFonts w:ascii="Arial" w:eastAsia="Times New Roman" w:hAnsi="Arial" w:cs="Arial"/>
          <w:color w:val="000000"/>
          <w:kern w:val="0"/>
          <w:sz w:val="22"/>
          <w:szCs w:val="22"/>
          <w:lang w:eastAsia="en-GB"/>
          <w14:ligatures w14:val="none"/>
        </w:rPr>
        <w:t>).</w:t>
      </w:r>
    </w:p>
    <w:p w14:paraId="7CF7F93F"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Arial" w:eastAsia="Times New Roman" w:hAnsi="Arial" w:cs="Arial"/>
          <w:b/>
          <w:bCs/>
          <w:color w:val="000000"/>
          <w:kern w:val="0"/>
          <w:sz w:val="22"/>
          <w:szCs w:val="22"/>
          <w:lang w:eastAsia="en-GB"/>
          <w14:ligatures w14:val="none"/>
        </w:rPr>
        <w:t>Code:</w:t>
      </w:r>
      <w:r w:rsidRPr="002606E4">
        <w:rPr>
          <w:rFonts w:ascii="Arial" w:eastAsia="Times New Roman" w:hAnsi="Arial" w:cs="Arial"/>
          <w:color w:val="000000"/>
          <w:kern w:val="0"/>
          <w:sz w:val="22"/>
          <w:szCs w:val="22"/>
          <w:lang w:eastAsia="en-GB"/>
          <w14:ligatures w14:val="none"/>
        </w:rPr>
        <w:br/>
      </w:r>
      <w:proofErr w:type="spellStart"/>
      <w:r w:rsidRPr="002606E4">
        <w:rPr>
          <w:rFonts w:ascii="Roboto Mono" w:eastAsia="Times New Roman" w:hAnsi="Roboto Mono" w:cs="Times New Roman"/>
          <w:color w:val="188038"/>
          <w:kern w:val="0"/>
          <w:sz w:val="22"/>
          <w:szCs w:val="22"/>
          <w:lang w:eastAsia="en-GB"/>
          <w14:ligatures w14:val="none"/>
        </w:rPr>
        <w:t>chosen_columns</w:t>
      </w:r>
      <w:proofErr w:type="spellEnd"/>
      <w:r w:rsidRPr="002606E4">
        <w:rPr>
          <w:rFonts w:ascii="Roboto Mono" w:eastAsia="Times New Roman" w:hAnsi="Roboto Mono" w:cs="Times New Roman"/>
          <w:color w:val="188038"/>
          <w:kern w:val="0"/>
          <w:sz w:val="22"/>
          <w:szCs w:val="22"/>
          <w:lang w:eastAsia="en-GB"/>
          <w14:ligatures w14:val="none"/>
        </w:rPr>
        <w:t xml:space="preserve"> = ['category', 'name', '</w:t>
      </w:r>
      <w:proofErr w:type="spellStart"/>
      <w:r w:rsidRPr="002606E4">
        <w:rPr>
          <w:rFonts w:ascii="Roboto Mono" w:eastAsia="Times New Roman" w:hAnsi="Roboto Mono" w:cs="Times New Roman"/>
          <w:color w:val="188038"/>
          <w:kern w:val="0"/>
          <w:sz w:val="22"/>
          <w:szCs w:val="22"/>
          <w:lang w:eastAsia="en-GB"/>
          <w14:ligatures w14:val="none"/>
        </w:rPr>
        <w:t>current_price</w:t>
      </w:r>
      <w:proofErr w:type="spellEnd"/>
      <w:r w:rsidRPr="002606E4">
        <w:rPr>
          <w:rFonts w:ascii="Roboto Mono" w:eastAsia="Times New Roman" w:hAnsi="Roboto Mono" w:cs="Times New Roman"/>
          <w:color w:val="188038"/>
          <w:kern w:val="0"/>
          <w:sz w:val="22"/>
          <w:szCs w:val="22"/>
          <w:lang w:eastAsia="en-GB"/>
          <w14:ligatures w14:val="none"/>
        </w:rPr>
        <w:t>', '</w:t>
      </w:r>
      <w:proofErr w:type="spellStart"/>
      <w:r w:rsidRPr="002606E4">
        <w:rPr>
          <w:rFonts w:ascii="Roboto Mono" w:eastAsia="Times New Roman" w:hAnsi="Roboto Mono" w:cs="Times New Roman"/>
          <w:color w:val="188038"/>
          <w:kern w:val="0"/>
          <w:sz w:val="22"/>
          <w:szCs w:val="22"/>
          <w:lang w:eastAsia="en-GB"/>
          <w14:ligatures w14:val="none"/>
        </w:rPr>
        <w:t>likes_count</w:t>
      </w:r>
      <w:proofErr w:type="spellEnd"/>
      <w:r w:rsidRPr="002606E4">
        <w:rPr>
          <w:rFonts w:ascii="Roboto Mono" w:eastAsia="Times New Roman" w:hAnsi="Roboto Mono" w:cs="Times New Roman"/>
          <w:color w:val="188038"/>
          <w:kern w:val="0"/>
          <w:sz w:val="22"/>
          <w:szCs w:val="22"/>
          <w:lang w:eastAsia="en-GB"/>
          <w14:ligatures w14:val="none"/>
        </w:rPr>
        <w:t>', 'discount', '</w:t>
      </w:r>
      <w:proofErr w:type="spellStart"/>
      <w:r w:rsidRPr="002606E4">
        <w:rPr>
          <w:rFonts w:ascii="Roboto Mono" w:eastAsia="Times New Roman" w:hAnsi="Roboto Mono" w:cs="Times New Roman"/>
          <w:color w:val="188038"/>
          <w:kern w:val="0"/>
          <w:sz w:val="22"/>
          <w:szCs w:val="22"/>
          <w:lang w:eastAsia="en-GB"/>
          <w14:ligatures w14:val="none"/>
        </w:rPr>
        <w:t>is_new</w:t>
      </w:r>
      <w:proofErr w:type="spellEnd"/>
      <w:r w:rsidRPr="002606E4">
        <w:rPr>
          <w:rFonts w:ascii="Roboto Mono" w:eastAsia="Times New Roman" w:hAnsi="Roboto Mono" w:cs="Times New Roman"/>
          <w:color w:val="188038"/>
          <w:kern w:val="0"/>
          <w:sz w:val="22"/>
          <w:szCs w:val="22"/>
          <w:lang w:eastAsia="en-GB"/>
          <w14:ligatures w14:val="none"/>
        </w:rPr>
        <w:t>']</w:t>
      </w:r>
    </w:p>
    <w:p w14:paraId="5021DF1F"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proofErr w:type="spellStart"/>
      <w:r w:rsidRPr="002606E4">
        <w:rPr>
          <w:rFonts w:ascii="Roboto Mono" w:eastAsia="Times New Roman" w:hAnsi="Roboto Mono" w:cs="Times New Roman"/>
          <w:color w:val="188038"/>
          <w:kern w:val="0"/>
          <w:sz w:val="22"/>
          <w:szCs w:val="22"/>
          <w:lang w:eastAsia="en-GB"/>
          <w14:ligatures w14:val="none"/>
        </w:rPr>
        <w:t>data_frame_preprocessed</w:t>
      </w:r>
      <w:proofErr w:type="spellEnd"/>
      <w:r w:rsidRPr="002606E4">
        <w:rPr>
          <w:rFonts w:ascii="Roboto Mono" w:eastAsia="Times New Roman" w:hAnsi="Roboto Mono" w:cs="Times New Roman"/>
          <w:color w:val="188038"/>
          <w:kern w:val="0"/>
          <w:sz w:val="22"/>
          <w:szCs w:val="22"/>
          <w:lang w:eastAsia="en-GB"/>
          <w14:ligatures w14:val="none"/>
        </w:rPr>
        <w:t xml:space="preserve"> = </w:t>
      </w:r>
      <w:proofErr w:type="spellStart"/>
      <w:r w:rsidRPr="002606E4">
        <w:rPr>
          <w:rFonts w:ascii="Roboto Mono" w:eastAsia="Times New Roman" w:hAnsi="Roboto Mono" w:cs="Times New Roman"/>
          <w:color w:val="188038"/>
          <w:kern w:val="0"/>
          <w:sz w:val="22"/>
          <w:szCs w:val="22"/>
          <w:lang w:eastAsia="en-GB"/>
          <w14:ligatures w14:val="none"/>
        </w:rPr>
        <w:t>data_frame_combined</w:t>
      </w:r>
      <w:proofErr w:type="spellEnd"/>
      <w:r w:rsidRPr="002606E4">
        <w:rPr>
          <w:rFonts w:ascii="Roboto Mono" w:eastAsia="Times New Roman" w:hAnsi="Roboto Mono" w:cs="Times New Roman"/>
          <w:color w:val="188038"/>
          <w:kern w:val="0"/>
          <w:sz w:val="22"/>
          <w:szCs w:val="22"/>
          <w:lang w:eastAsia="en-GB"/>
          <w14:ligatures w14:val="none"/>
        </w:rPr>
        <w:t>[</w:t>
      </w:r>
      <w:proofErr w:type="spellStart"/>
      <w:r w:rsidRPr="002606E4">
        <w:rPr>
          <w:rFonts w:ascii="Roboto Mono" w:eastAsia="Times New Roman" w:hAnsi="Roboto Mono" w:cs="Times New Roman"/>
          <w:color w:val="188038"/>
          <w:kern w:val="0"/>
          <w:sz w:val="22"/>
          <w:szCs w:val="22"/>
          <w:lang w:eastAsia="en-GB"/>
          <w14:ligatures w14:val="none"/>
        </w:rPr>
        <w:t>chosen_columns</w:t>
      </w:r>
      <w:proofErr w:type="spellEnd"/>
      <w:r w:rsidRPr="002606E4">
        <w:rPr>
          <w:rFonts w:ascii="Roboto Mono" w:eastAsia="Times New Roman" w:hAnsi="Roboto Mono" w:cs="Times New Roman"/>
          <w:color w:val="188038"/>
          <w:kern w:val="0"/>
          <w:sz w:val="22"/>
          <w:szCs w:val="22"/>
          <w:lang w:eastAsia="en-GB"/>
          <w14:ligatures w14:val="none"/>
        </w:rPr>
        <w:t>]</w:t>
      </w:r>
    </w:p>
    <w:p w14:paraId="3E797E0E"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lastRenderedPageBreak/>
        <w:t>2.3 Handling Missing Data</w:t>
      </w:r>
    </w:p>
    <w:p w14:paraId="55E5B81A" w14:textId="77777777" w:rsidR="002606E4" w:rsidRPr="002606E4" w:rsidRDefault="002606E4" w:rsidP="002606E4">
      <w:pPr>
        <w:numPr>
          <w:ilvl w:val="0"/>
          <w:numId w:val="17"/>
        </w:numPr>
        <w:spacing w:before="240"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Process:</w:t>
      </w:r>
      <w:r w:rsidRPr="002606E4">
        <w:rPr>
          <w:rFonts w:ascii="Arial" w:eastAsia="Times New Roman" w:hAnsi="Arial" w:cs="Arial"/>
          <w:color w:val="000000"/>
          <w:kern w:val="0"/>
          <w:sz w:val="22"/>
          <w:szCs w:val="22"/>
          <w:lang w:eastAsia="en-GB"/>
          <w14:ligatures w14:val="none"/>
        </w:rPr>
        <w:t xml:space="preserve"> Missing values in </w:t>
      </w:r>
      <w:proofErr w:type="spellStart"/>
      <w:r w:rsidRPr="002606E4">
        <w:rPr>
          <w:rFonts w:ascii="Roboto Mono" w:eastAsia="Times New Roman" w:hAnsi="Roboto Mono" w:cs="Arial"/>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xml:space="preserve"> and </w:t>
      </w:r>
      <w:r w:rsidRPr="002606E4">
        <w:rPr>
          <w:rFonts w:ascii="Roboto Mono" w:eastAsia="Times New Roman" w:hAnsi="Roboto Mono" w:cs="Arial"/>
          <w:color w:val="188038"/>
          <w:kern w:val="0"/>
          <w:sz w:val="22"/>
          <w:szCs w:val="22"/>
          <w:lang w:eastAsia="en-GB"/>
          <w14:ligatures w14:val="none"/>
        </w:rPr>
        <w:t>discount</w:t>
      </w:r>
      <w:r w:rsidRPr="002606E4">
        <w:rPr>
          <w:rFonts w:ascii="Arial" w:eastAsia="Times New Roman" w:hAnsi="Arial" w:cs="Arial"/>
          <w:color w:val="000000"/>
          <w:kern w:val="0"/>
          <w:sz w:val="22"/>
          <w:szCs w:val="22"/>
          <w:lang w:eastAsia="en-GB"/>
          <w14:ligatures w14:val="none"/>
        </w:rPr>
        <w:t xml:space="preserve"> were filled with </w:t>
      </w:r>
      <w:r w:rsidRPr="002606E4">
        <w:rPr>
          <w:rFonts w:ascii="Roboto Mono" w:eastAsia="Times New Roman" w:hAnsi="Roboto Mono" w:cs="Arial"/>
          <w:color w:val="188038"/>
          <w:kern w:val="0"/>
          <w:sz w:val="22"/>
          <w:szCs w:val="22"/>
          <w:lang w:eastAsia="en-GB"/>
          <w14:ligatures w14:val="none"/>
        </w:rPr>
        <w:t>0</w:t>
      </w:r>
      <w:r w:rsidRPr="002606E4">
        <w:rPr>
          <w:rFonts w:ascii="Arial" w:eastAsia="Times New Roman" w:hAnsi="Arial" w:cs="Arial"/>
          <w:color w:val="000000"/>
          <w:kern w:val="0"/>
          <w:sz w:val="22"/>
          <w:szCs w:val="22"/>
          <w:lang w:eastAsia="en-GB"/>
          <w14:ligatures w14:val="none"/>
        </w:rPr>
        <w:t xml:space="preserve">, and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xml:space="preserve"> was filled with the median to maintain data reliability.</w:t>
      </w:r>
    </w:p>
    <w:p w14:paraId="68D48F31"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Arial" w:eastAsia="Times New Roman" w:hAnsi="Arial" w:cs="Arial"/>
          <w:b/>
          <w:bCs/>
          <w:color w:val="000000"/>
          <w:kern w:val="0"/>
          <w:sz w:val="22"/>
          <w:szCs w:val="22"/>
          <w:lang w:eastAsia="en-GB"/>
          <w14:ligatures w14:val="none"/>
        </w:rPr>
        <w:t>Code:</w:t>
      </w:r>
      <w:r w:rsidRPr="002606E4">
        <w:rPr>
          <w:rFonts w:ascii="Arial" w:eastAsia="Times New Roman" w:hAnsi="Arial" w:cs="Arial"/>
          <w:color w:val="000000"/>
          <w:kern w:val="0"/>
          <w:sz w:val="22"/>
          <w:szCs w:val="22"/>
          <w:lang w:eastAsia="en-GB"/>
          <w14:ligatures w14:val="none"/>
        </w:rPr>
        <w:br/>
      </w:r>
      <w:proofErr w:type="spellStart"/>
      <w:r w:rsidRPr="002606E4">
        <w:rPr>
          <w:rFonts w:ascii="Roboto Mono" w:eastAsia="Times New Roman" w:hAnsi="Roboto Mono" w:cs="Times New Roman"/>
          <w:color w:val="188038"/>
          <w:kern w:val="0"/>
          <w:sz w:val="22"/>
          <w:szCs w:val="22"/>
          <w:lang w:eastAsia="en-GB"/>
          <w14:ligatures w14:val="none"/>
        </w:rPr>
        <w:t>data_frame_preprocessed</w:t>
      </w:r>
      <w:proofErr w:type="spellEnd"/>
      <w:r w:rsidRPr="002606E4">
        <w:rPr>
          <w:rFonts w:ascii="Roboto Mono" w:eastAsia="Times New Roman" w:hAnsi="Roboto Mono" w:cs="Times New Roman"/>
          <w:color w:val="188038"/>
          <w:kern w:val="0"/>
          <w:sz w:val="22"/>
          <w:szCs w:val="22"/>
          <w:lang w:eastAsia="en-GB"/>
          <w14:ligatures w14:val="none"/>
        </w:rPr>
        <w:t>['</w:t>
      </w:r>
      <w:proofErr w:type="spellStart"/>
      <w:r w:rsidRPr="002606E4">
        <w:rPr>
          <w:rFonts w:ascii="Roboto Mono" w:eastAsia="Times New Roman" w:hAnsi="Roboto Mono" w:cs="Times New Roman"/>
          <w:color w:val="188038"/>
          <w:kern w:val="0"/>
          <w:sz w:val="22"/>
          <w:szCs w:val="22"/>
          <w:lang w:eastAsia="en-GB"/>
          <w14:ligatures w14:val="none"/>
        </w:rPr>
        <w:t>likes_count</w:t>
      </w:r>
      <w:proofErr w:type="spellEnd"/>
      <w:r w:rsidRPr="002606E4">
        <w:rPr>
          <w:rFonts w:ascii="Roboto Mono" w:eastAsia="Times New Roman" w:hAnsi="Roboto Mono" w:cs="Times New Roman"/>
          <w:color w:val="188038"/>
          <w:kern w:val="0"/>
          <w:sz w:val="22"/>
          <w:szCs w:val="22"/>
          <w:lang w:eastAsia="en-GB"/>
          <w14:ligatures w14:val="none"/>
        </w:rPr>
        <w:t>'].</w:t>
      </w:r>
      <w:proofErr w:type="spellStart"/>
      <w:r w:rsidRPr="002606E4">
        <w:rPr>
          <w:rFonts w:ascii="Roboto Mono" w:eastAsia="Times New Roman" w:hAnsi="Roboto Mono" w:cs="Times New Roman"/>
          <w:color w:val="188038"/>
          <w:kern w:val="0"/>
          <w:sz w:val="22"/>
          <w:szCs w:val="22"/>
          <w:lang w:eastAsia="en-GB"/>
          <w14:ligatures w14:val="none"/>
        </w:rPr>
        <w:t>fillna</w:t>
      </w:r>
      <w:proofErr w:type="spellEnd"/>
      <w:r w:rsidRPr="002606E4">
        <w:rPr>
          <w:rFonts w:ascii="Roboto Mono" w:eastAsia="Times New Roman" w:hAnsi="Roboto Mono" w:cs="Times New Roman"/>
          <w:color w:val="188038"/>
          <w:kern w:val="0"/>
          <w:sz w:val="22"/>
          <w:szCs w:val="22"/>
          <w:lang w:eastAsia="en-GB"/>
          <w14:ligatures w14:val="none"/>
        </w:rPr>
        <w:t xml:space="preserve">(0, </w:t>
      </w:r>
      <w:proofErr w:type="spellStart"/>
      <w:r w:rsidRPr="002606E4">
        <w:rPr>
          <w:rFonts w:ascii="Roboto Mono" w:eastAsia="Times New Roman" w:hAnsi="Roboto Mono" w:cs="Times New Roman"/>
          <w:color w:val="188038"/>
          <w:kern w:val="0"/>
          <w:sz w:val="22"/>
          <w:szCs w:val="22"/>
          <w:lang w:eastAsia="en-GB"/>
          <w14:ligatures w14:val="none"/>
        </w:rPr>
        <w:t>inplace</w:t>
      </w:r>
      <w:proofErr w:type="spellEnd"/>
      <w:r w:rsidRPr="002606E4">
        <w:rPr>
          <w:rFonts w:ascii="Roboto Mono" w:eastAsia="Times New Roman" w:hAnsi="Roboto Mono" w:cs="Times New Roman"/>
          <w:color w:val="188038"/>
          <w:kern w:val="0"/>
          <w:sz w:val="22"/>
          <w:szCs w:val="22"/>
          <w:lang w:eastAsia="en-GB"/>
          <w14:ligatures w14:val="none"/>
        </w:rPr>
        <w:t>=True)</w:t>
      </w:r>
    </w:p>
    <w:p w14:paraId="3D862B29"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proofErr w:type="spellStart"/>
      <w:r w:rsidRPr="002606E4">
        <w:rPr>
          <w:rFonts w:ascii="Roboto Mono" w:eastAsia="Times New Roman" w:hAnsi="Roboto Mono" w:cs="Times New Roman"/>
          <w:color w:val="188038"/>
          <w:kern w:val="0"/>
          <w:sz w:val="22"/>
          <w:szCs w:val="22"/>
          <w:lang w:eastAsia="en-GB"/>
          <w14:ligatures w14:val="none"/>
        </w:rPr>
        <w:t>data_frame_preprocessed</w:t>
      </w:r>
      <w:proofErr w:type="spellEnd"/>
      <w:r w:rsidRPr="002606E4">
        <w:rPr>
          <w:rFonts w:ascii="Roboto Mono" w:eastAsia="Times New Roman" w:hAnsi="Roboto Mono" w:cs="Times New Roman"/>
          <w:color w:val="188038"/>
          <w:kern w:val="0"/>
          <w:sz w:val="22"/>
          <w:szCs w:val="22"/>
          <w:lang w:eastAsia="en-GB"/>
          <w14:ligatures w14:val="none"/>
        </w:rPr>
        <w:t>['discount'].</w:t>
      </w:r>
      <w:proofErr w:type="spellStart"/>
      <w:r w:rsidRPr="002606E4">
        <w:rPr>
          <w:rFonts w:ascii="Roboto Mono" w:eastAsia="Times New Roman" w:hAnsi="Roboto Mono" w:cs="Times New Roman"/>
          <w:color w:val="188038"/>
          <w:kern w:val="0"/>
          <w:sz w:val="22"/>
          <w:szCs w:val="22"/>
          <w:lang w:eastAsia="en-GB"/>
          <w14:ligatures w14:val="none"/>
        </w:rPr>
        <w:t>fillna</w:t>
      </w:r>
      <w:proofErr w:type="spellEnd"/>
      <w:r w:rsidRPr="002606E4">
        <w:rPr>
          <w:rFonts w:ascii="Roboto Mono" w:eastAsia="Times New Roman" w:hAnsi="Roboto Mono" w:cs="Times New Roman"/>
          <w:color w:val="188038"/>
          <w:kern w:val="0"/>
          <w:sz w:val="22"/>
          <w:szCs w:val="22"/>
          <w:lang w:eastAsia="en-GB"/>
          <w14:ligatures w14:val="none"/>
        </w:rPr>
        <w:t xml:space="preserve">(0, </w:t>
      </w:r>
      <w:proofErr w:type="spellStart"/>
      <w:r w:rsidRPr="002606E4">
        <w:rPr>
          <w:rFonts w:ascii="Roboto Mono" w:eastAsia="Times New Roman" w:hAnsi="Roboto Mono" w:cs="Times New Roman"/>
          <w:color w:val="188038"/>
          <w:kern w:val="0"/>
          <w:sz w:val="22"/>
          <w:szCs w:val="22"/>
          <w:lang w:eastAsia="en-GB"/>
          <w14:ligatures w14:val="none"/>
        </w:rPr>
        <w:t>inplace</w:t>
      </w:r>
      <w:proofErr w:type="spellEnd"/>
      <w:r w:rsidRPr="002606E4">
        <w:rPr>
          <w:rFonts w:ascii="Roboto Mono" w:eastAsia="Times New Roman" w:hAnsi="Roboto Mono" w:cs="Times New Roman"/>
          <w:color w:val="188038"/>
          <w:kern w:val="0"/>
          <w:sz w:val="22"/>
          <w:szCs w:val="22"/>
          <w:lang w:eastAsia="en-GB"/>
          <w14:ligatures w14:val="none"/>
        </w:rPr>
        <w:t>=True)</w:t>
      </w:r>
    </w:p>
    <w:p w14:paraId="5F328DFF"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color w:val="188038"/>
          <w:kern w:val="0"/>
          <w:sz w:val="22"/>
          <w:szCs w:val="22"/>
          <w:lang w:eastAsia="en-GB"/>
          <w14:ligatures w14:val="none"/>
        </w:rPr>
        <w:t xml:space="preserve">data_frame_preprocessed['current_price'].fillna(data_frame_preprocessed['current_price'].median(), </w:t>
      </w:r>
      <w:proofErr w:type="spellStart"/>
      <w:r w:rsidRPr="002606E4">
        <w:rPr>
          <w:rFonts w:ascii="Roboto Mono" w:eastAsia="Times New Roman" w:hAnsi="Roboto Mono" w:cs="Times New Roman"/>
          <w:color w:val="188038"/>
          <w:kern w:val="0"/>
          <w:sz w:val="22"/>
          <w:szCs w:val="22"/>
          <w:lang w:eastAsia="en-GB"/>
          <w14:ligatures w14:val="none"/>
        </w:rPr>
        <w:t>inplace</w:t>
      </w:r>
      <w:proofErr w:type="spellEnd"/>
      <w:r w:rsidRPr="002606E4">
        <w:rPr>
          <w:rFonts w:ascii="Roboto Mono" w:eastAsia="Times New Roman" w:hAnsi="Roboto Mono" w:cs="Times New Roman"/>
          <w:color w:val="188038"/>
          <w:kern w:val="0"/>
          <w:sz w:val="22"/>
          <w:szCs w:val="22"/>
          <w:lang w:eastAsia="en-GB"/>
          <w14:ligatures w14:val="none"/>
        </w:rPr>
        <w:t>=True)</w:t>
      </w:r>
    </w:p>
    <w:p w14:paraId="317E6221"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 xml:space="preserve">2.4 Filtering by </w:t>
      </w:r>
      <w:proofErr w:type="spellStart"/>
      <w:r w:rsidRPr="002606E4">
        <w:rPr>
          <w:rFonts w:ascii="Roboto Mono" w:eastAsia="Times New Roman" w:hAnsi="Roboto Mono" w:cs="Times New Roman"/>
          <w:b/>
          <w:bCs/>
          <w:color w:val="188038"/>
          <w:kern w:val="0"/>
          <w:sz w:val="26"/>
          <w:szCs w:val="26"/>
          <w:lang w:eastAsia="en-GB"/>
          <w14:ligatures w14:val="none"/>
        </w:rPr>
        <w:t>likes_count</w:t>
      </w:r>
      <w:proofErr w:type="spellEnd"/>
    </w:p>
    <w:p w14:paraId="58875471" w14:textId="77777777" w:rsidR="002606E4" w:rsidRPr="002606E4" w:rsidRDefault="002606E4" w:rsidP="002606E4">
      <w:pPr>
        <w:numPr>
          <w:ilvl w:val="0"/>
          <w:numId w:val="18"/>
        </w:numPr>
        <w:spacing w:before="240"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Process:</w:t>
      </w:r>
      <w:r w:rsidRPr="002606E4">
        <w:rPr>
          <w:rFonts w:ascii="Arial" w:eastAsia="Times New Roman" w:hAnsi="Arial" w:cs="Arial"/>
          <w:color w:val="000000"/>
          <w:kern w:val="0"/>
          <w:sz w:val="22"/>
          <w:szCs w:val="22"/>
          <w:lang w:eastAsia="en-GB"/>
          <w14:ligatures w14:val="none"/>
        </w:rPr>
        <w:t xml:space="preserve"> Products with fewer than 50 likes were filtered out to focus on those with significant customer engagement.</w:t>
      </w:r>
    </w:p>
    <w:p w14:paraId="5ABF65B1"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Arial" w:eastAsia="Times New Roman" w:hAnsi="Arial" w:cs="Arial"/>
          <w:b/>
          <w:bCs/>
          <w:color w:val="000000"/>
          <w:kern w:val="0"/>
          <w:sz w:val="22"/>
          <w:szCs w:val="22"/>
          <w:lang w:eastAsia="en-GB"/>
          <w14:ligatures w14:val="none"/>
        </w:rPr>
        <w:t>Code:</w:t>
      </w:r>
      <w:r w:rsidRPr="002606E4">
        <w:rPr>
          <w:rFonts w:ascii="Arial" w:eastAsia="Times New Roman" w:hAnsi="Arial" w:cs="Arial"/>
          <w:color w:val="000000"/>
          <w:kern w:val="0"/>
          <w:sz w:val="22"/>
          <w:szCs w:val="22"/>
          <w:lang w:eastAsia="en-GB"/>
          <w14:ligatures w14:val="none"/>
        </w:rPr>
        <w:br/>
      </w:r>
      <w:proofErr w:type="spellStart"/>
      <w:r w:rsidRPr="002606E4">
        <w:rPr>
          <w:rFonts w:ascii="Roboto Mono" w:eastAsia="Times New Roman" w:hAnsi="Roboto Mono" w:cs="Times New Roman"/>
          <w:color w:val="188038"/>
          <w:kern w:val="0"/>
          <w:sz w:val="22"/>
          <w:szCs w:val="22"/>
          <w:lang w:eastAsia="en-GB"/>
          <w14:ligatures w14:val="none"/>
        </w:rPr>
        <w:t>data_frame_preprocessed</w:t>
      </w:r>
      <w:proofErr w:type="spellEnd"/>
      <w:r w:rsidRPr="002606E4">
        <w:rPr>
          <w:rFonts w:ascii="Roboto Mono" w:eastAsia="Times New Roman" w:hAnsi="Roboto Mono" w:cs="Times New Roman"/>
          <w:color w:val="188038"/>
          <w:kern w:val="0"/>
          <w:sz w:val="22"/>
          <w:szCs w:val="22"/>
          <w:lang w:eastAsia="en-GB"/>
          <w14:ligatures w14:val="none"/>
        </w:rPr>
        <w:t xml:space="preserve"> = </w:t>
      </w:r>
      <w:proofErr w:type="spellStart"/>
      <w:r w:rsidRPr="002606E4">
        <w:rPr>
          <w:rFonts w:ascii="Roboto Mono" w:eastAsia="Times New Roman" w:hAnsi="Roboto Mono" w:cs="Times New Roman"/>
          <w:color w:val="188038"/>
          <w:kern w:val="0"/>
          <w:sz w:val="22"/>
          <w:szCs w:val="22"/>
          <w:lang w:eastAsia="en-GB"/>
          <w14:ligatures w14:val="none"/>
        </w:rPr>
        <w:t>data_frame_preprocessed</w:t>
      </w:r>
      <w:proofErr w:type="spellEnd"/>
      <w:r w:rsidRPr="002606E4">
        <w:rPr>
          <w:rFonts w:ascii="Roboto Mono" w:eastAsia="Times New Roman" w:hAnsi="Roboto Mono" w:cs="Times New Roman"/>
          <w:color w:val="188038"/>
          <w:kern w:val="0"/>
          <w:sz w:val="22"/>
          <w:szCs w:val="22"/>
          <w:lang w:eastAsia="en-GB"/>
          <w14:ligatures w14:val="none"/>
        </w:rPr>
        <w:t>[</w:t>
      </w:r>
      <w:proofErr w:type="spellStart"/>
      <w:r w:rsidRPr="002606E4">
        <w:rPr>
          <w:rFonts w:ascii="Roboto Mono" w:eastAsia="Times New Roman" w:hAnsi="Roboto Mono" w:cs="Times New Roman"/>
          <w:color w:val="188038"/>
          <w:kern w:val="0"/>
          <w:sz w:val="22"/>
          <w:szCs w:val="22"/>
          <w:lang w:eastAsia="en-GB"/>
          <w14:ligatures w14:val="none"/>
        </w:rPr>
        <w:t>data_frame_preprocessed</w:t>
      </w:r>
      <w:proofErr w:type="spellEnd"/>
      <w:r w:rsidRPr="002606E4">
        <w:rPr>
          <w:rFonts w:ascii="Roboto Mono" w:eastAsia="Times New Roman" w:hAnsi="Roboto Mono" w:cs="Times New Roman"/>
          <w:color w:val="188038"/>
          <w:kern w:val="0"/>
          <w:sz w:val="22"/>
          <w:szCs w:val="22"/>
          <w:lang w:eastAsia="en-GB"/>
          <w14:ligatures w14:val="none"/>
        </w:rPr>
        <w:t>['</w:t>
      </w:r>
      <w:proofErr w:type="spellStart"/>
      <w:r w:rsidRPr="002606E4">
        <w:rPr>
          <w:rFonts w:ascii="Roboto Mono" w:eastAsia="Times New Roman" w:hAnsi="Roboto Mono" w:cs="Times New Roman"/>
          <w:color w:val="188038"/>
          <w:kern w:val="0"/>
          <w:sz w:val="22"/>
          <w:szCs w:val="22"/>
          <w:lang w:eastAsia="en-GB"/>
          <w14:ligatures w14:val="none"/>
        </w:rPr>
        <w:t>likes_count</w:t>
      </w:r>
      <w:proofErr w:type="spellEnd"/>
      <w:r w:rsidRPr="002606E4">
        <w:rPr>
          <w:rFonts w:ascii="Roboto Mono" w:eastAsia="Times New Roman" w:hAnsi="Roboto Mono" w:cs="Times New Roman"/>
          <w:color w:val="188038"/>
          <w:kern w:val="0"/>
          <w:sz w:val="22"/>
          <w:szCs w:val="22"/>
          <w:lang w:eastAsia="en-GB"/>
          <w14:ligatures w14:val="none"/>
        </w:rPr>
        <w:t>'] &gt; 50]</w:t>
      </w:r>
    </w:p>
    <w:p w14:paraId="7BAD0DB1"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2.5 Identifying Top 10 Products</w:t>
      </w:r>
    </w:p>
    <w:p w14:paraId="38F329B3" w14:textId="77777777" w:rsidR="002606E4" w:rsidRPr="002606E4" w:rsidRDefault="002606E4" w:rsidP="002606E4">
      <w:pPr>
        <w:numPr>
          <w:ilvl w:val="0"/>
          <w:numId w:val="19"/>
        </w:numPr>
        <w:spacing w:before="240"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Process:</w:t>
      </w:r>
      <w:r w:rsidRPr="002606E4">
        <w:rPr>
          <w:rFonts w:ascii="Arial" w:eastAsia="Times New Roman" w:hAnsi="Arial" w:cs="Arial"/>
          <w:color w:val="000000"/>
          <w:kern w:val="0"/>
          <w:sz w:val="22"/>
          <w:szCs w:val="22"/>
          <w:lang w:eastAsia="en-GB"/>
          <w14:ligatures w14:val="none"/>
        </w:rPr>
        <w:t xml:space="preserve"> Categories were ranked by average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xml:space="preserve">, and the top 7 categories were identified. Within these categories, the top 10 products were determined based on </w:t>
      </w:r>
      <w:proofErr w:type="spellStart"/>
      <w:r w:rsidRPr="002606E4">
        <w:rPr>
          <w:rFonts w:ascii="Roboto Mono" w:eastAsia="Times New Roman" w:hAnsi="Roboto Mono" w:cs="Arial"/>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xml:space="preserve">, </w:t>
      </w:r>
      <w:r w:rsidRPr="002606E4">
        <w:rPr>
          <w:rFonts w:ascii="Roboto Mono" w:eastAsia="Times New Roman" w:hAnsi="Roboto Mono" w:cs="Arial"/>
          <w:color w:val="188038"/>
          <w:kern w:val="0"/>
          <w:sz w:val="22"/>
          <w:szCs w:val="22"/>
          <w:lang w:eastAsia="en-GB"/>
          <w14:ligatures w14:val="none"/>
        </w:rPr>
        <w:t>discount</w:t>
      </w:r>
      <w:r w:rsidRPr="002606E4">
        <w:rPr>
          <w:rFonts w:ascii="Arial" w:eastAsia="Times New Roman" w:hAnsi="Arial" w:cs="Arial"/>
          <w:color w:val="000000"/>
          <w:kern w:val="0"/>
          <w:sz w:val="22"/>
          <w:szCs w:val="22"/>
          <w:lang w:eastAsia="en-GB"/>
          <w14:ligatures w14:val="none"/>
        </w:rPr>
        <w:t xml:space="preserve">, and </w:t>
      </w:r>
      <w:proofErr w:type="spellStart"/>
      <w:r w:rsidRPr="002606E4">
        <w:rPr>
          <w:rFonts w:ascii="Roboto Mono" w:eastAsia="Times New Roman" w:hAnsi="Roboto Mono" w:cs="Arial"/>
          <w:color w:val="188038"/>
          <w:kern w:val="0"/>
          <w:sz w:val="22"/>
          <w:szCs w:val="22"/>
          <w:lang w:eastAsia="en-GB"/>
          <w14:ligatures w14:val="none"/>
        </w:rPr>
        <w:t>is_new</w:t>
      </w:r>
      <w:proofErr w:type="spellEnd"/>
      <w:r w:rsidRPr="002606E4">
        <w:rPr>
          <w:rFonts w:ascii="Arial" w:eastAsia="Times New Roman" w:hAnsi="Arial" w:cs="Arial"/>
          <w:color w:val="000000"/>
          <w:kern w:val="0"/>
          <w:sz w:val="22"/>
          <w:szCs w:val="22"/>
          <w:lang w:eastAsia="en-GB"/>
          <w14:ligatures w14:val="none"/>
        </w:rPr>
        <w:t>.</w:t>
      </w:r>
    </w:p>
    <w:p w14:paraId="63938F2B"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Arial" w:eastAsia="Times New Roman" w:hAnsi="Arial" w:cs="Arial"/>
          <w:b/>
          <w:bCs/>
          <w:color w:val="000000"/>
          <w:kern w:val="0"/>
          <w:sz w:val="22"/>
          <w:szCs w:val="22"/>
          <w:lang w:eastAsia="en-GB"/>
          <w14:ligatures w14:val="none"/>
        </w:rPr>
        <w:t>Code:</w:t>
      </w:r>
      <w:r w:rsidRPr="002606E4">
        <w:rPr>
          <w:rFonts w:ascii="Arial" w:eastAsia="Times New Roman" w:hAnsi="Arial" w:cs="Arial"/>
          <w:color w:val="000000"/>
          <w:kern w:val="0"/>
          <w:sz w:val="22"/>
          <w:szCs w:val="22"/>
          <w:lang w:eastAsia="en-GB"/>
          <w14:ligatures w14:val="none"/>
        </w:rPr>
        <w:br/>
      </w:r>
      <w:proofErr w:type="spellStart"/>
      <w:r w:rsidRPr="002606E4">
        <w:rPr>
          <w:rFonts w:ascii="Roboto Mono" w:eastAsia="Times New Roman" w:hAnsi="Roboto Mono" w:cs="Times New Roman"/>
          <w:color w:val="188038"/>
          <w:kern w:val="0"/>
          <w:sz w:val="22"/>
          <w:szCs w:val="22"/>
          <w:lang w:eastAsia="en-GB"/>
          <w14:ligatures w14:val="none"/>
        </w:rPr>
        <w:t>premium_categories</w:t>
      </w:r>
      <w:proofErr w:type="spellEnd"/>
      <w:r w:rsidRPr="002606E4">
        <w:rPr>
          <w:rFonts w:ascii="Roboto Mono" w:eastAsia="Times New Roman" w:hAnsi="Roboto Mono" w:cs="Times New Roman"/>
          <w:color w:val="188038"/>
          <w:kern w:val="0"/>
          <w:sz w:val="22"/>
          <w:szCs w:val="22"/>
          <w:lang w:eastAsia="en-GB"/>
          <w14:ligatures w14:val="none"/>
        </w:rPr>
        <w:t xml:space="preserve"> = data_frame_preprocessed.groupby('category')['current_price'].mean().sort_values(ascending=False)</w:t>
      </w:r>
    </w:p>
    <w:p w14:paraId="2EE847FA"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color w:val="188038"/>
          <w:kern w:val="0"/>
          <w:sz w:val="22"/>
          <w:szCs w:val="22"/>
          <w:lang w:eastAsia="en-GB"/>
          <w14:ligatures w14:val="none"/>
        </w:rPr>
        <w:t xml:space="preserve">best_7_categories = </w:t>
      </w:r>
      <w:proofErr w:type="spellStart"/>
      <w:r w:rsidRPr="002606E4">
        <w:rPr>
          <w:rFonts w:ascii="Roboto Mono" w:eastAsia="Times New Roman" w:hAnsi="Roboto Mono" w:cs="Times New Roman"/>
          <w:color w:val="188038"/>
          <w:kern w:val="0"/>
          <w:sz w:val="22"/>
          <w:szCs w:val="22"/>
          <w:lang w:eastAsia="en-GB"/>
          <w14:ligatures w14:val="none"/>
        </w:rPr>
        <w:t>premium_categories.head</w:t>
      </w:r>
      <w:proofErr w:type="spellEnd"/>
      <w:r w:rsidRPr="002606E4">
        <w:rPr>
          <w:rFonts w:ascii="Roboto Mono" w:eastAsia="Times New Roman" w:hAnsi="Roboto Mono" w:cs="Times New Roman"/>
          <w:color w:val="188038"/>
          <w:kern w:val="0"/>
          <w:sz w:val="22"/>
          <w:szCs w:val="22"/>
          <w:lang w:eastAsia="en-GB"/>
          <w14:ligatures w14:val="none"/>
        </w:rPr>
        <w:t>(7).</w:t>
      </w:r>
      <w:proofErr w:type="spellStart"/>
      <w:r w:rsidRPr="002606E4">
        <w:rPr>
          <w:rFonts w:ascii="Roboto Mono" w:eastAsia="Times New Roman" w:hAnsi="Roboto Mono" w:cs="Times New Roman"/>
          <w:color w:val="188038"/>
          <w:kern w:val="0"/>
          <w:sz w:val="22"/>
          <w:szCs w:val="22"/>
          <w:lang w:eastAsia="en-GB"/>
          <w14:ligatures w14:val="none"/>
        </w:rPr>
        <w:t>index.tolist</w:t>
      </w:r>
      <w:proofErr w:type="spellEnd"/>
      <w:r w:rsidRPr="002606E4">
        <w:rPr>
          <w:rFonts w:ascii="Roboto Mono" w:eastAsia="Times New Roman" w:hAnsi="Roboto Mono" w:cs="Times New Roman"/>
          <w:color w:val="188038"/>
          <w:kern w:val="0"/>
          <w:sz w:val="22"/>
          <w:szCs w:val="22"/>
          <w:lang w:eastAsia="en-GB"/>
          <w14:ligatures w14:val="none"/>
        </w:rPr>
        <w:t>()</w:t>
      </w:r>
    </w:p>
    <w:p w14:paraId="201E161E"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proofErr w:type="spellStart"/>
      <w:r w:rsidRPr="002606E4">
        <w:rPr>
          <w:rFonts w:ascii="Roboto Mono" w:eastAsia="Times New Roman" w:hAnsi="Roboto Mono" w:cs="Times New Roman"/>
          <w:color w:val="188038"/>
          <w:kern w:val="0"/>
          <w:sz w:val="22"/>
          <w:szCs w:val="22"/>
          <w:lang w:eastAsia="en-GB"/>
          <w14:ligatures w14:val="none"/>
        </w:rPr>
        <w:t>data_frame_filtered</w:t>
      </w:r>
      <w:proofErr w:type="spellEnd"/>
      <w:r w:rsidRPr="002606E4">
        <w:rPr>
          <w:rFonts w:ascii="Roboto Mono" w:eastAsia="Times New Roman" w:hAnsi="Roboto Mono" w:cs="Times New Roman"/>
          <w:color w:val="188038"/>
          <w:kern w:val="0"/>
          <w:sz w:val="22"/>
          <w:szCs w:val="22"/>
          <w:lang w:eastAsia="en-GB"/>
          <w14:ligatures w14:val="none"/>
        </w:rPr>
        <w:t xml:space="preserve"> = data_frame_preprocessed[data_frame_preprocessed['category'].isin(best_7_categories)]</w:t>
      </w:r>
    </w:p>
    <w:p w14:paraId="3D433DA3" w14:textId="77777777" w:rsidR="002606E4" w:rsidRPr="002606E4" w:rsidRDefault="002606E4" w:rsidP="002606E4">
      <w:pPr>
        <w:rPr>
          <w:rFonts w:ascii="Times New Roman" w:eastAsia="Times New Roman" w:hAnsi="Times New Roman" w:cs="Times New Roman"/>
          <w:kern w:val="0"/>
          <w:lang w:eastAsia="en-GB"/>
          <w14:ligatures w14:val="none"/>
        </w:rPr>
      </w:pPr>
    </w:p>
    <w:p w14:paraId="57A06DA8"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color w:val="188038"/>
          <w:kern w:val="0"/>
          <w:sz w:val="22"/>
          <w:szCs w:val="22"/>
          <w:lang w:eastAsia="en-GB"/>
          <w14:ligatures w14:val="none"/>
        </w:rPr>
        <w:t xml:space="preserve">best_10_products = </w:t>
      </w:r>
      <w:proofErr w:type="spellStart"/>
      <w:r w:rsidRPr="002606E4">
        <w:rPr>
          <w:rFonts w:ascii="Roboto Mono" w:eastAsia="Times New Roman" w:hAnsi="Roboto Mono" w:cs="Times New Roman"/>
          <w:color w:val="188038"/>
          <w:kern w:val="0"/>
          <w:sz w:val="22"/>
          <w:szCs w:val="22"/>
          <w:lang w:eastAsia="en-GB"/>
          <w14:ligatures w14:val="none"/>
        </w:rPr>
        <w:t>data_frame_filtered.sort_values</w:t>
      </w:r>
      <w:proofErr w:type="spellEnd"/>
      <w:r w:rsidRPr="002606E4">
        <w:rPr>
          <w:rFonts w:ascii="Roboto Mono" w:eastAsia="Times New Roman" w:hAnsi="Roboto Mono" w:cs="Times New Roman"/>
          <w:color w:val="188038"/>
          <w:kern w:val="0"/>
          <w:sz w:val="22"/>
          <w:szCs w:val="22"/>
          <w:lang w:eastAsia="en-GB"/>
          <w14:ligatures w14:val="none"/>
        </w:rPr>
        <w:t>(</w:t>
      </w:r>
    </w:p>
    <w:p w14:paraId="409B9EE6"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color w:val="188038"/>
          <w:kern w:val="0"/>
          <w:sz w:val="22"/>
          <w:szCs w:val="22"/>
          <w:lang w:eastAsia="en-GB"/>
          <w14:ligatures w14:val="none"/>
        </w:rPr>
        <w:lastRenderedPageBreak/>
        <w:t>    by=['</w:t>
      </w:r>
      <w:proofErr w:type="spellStart"/>
      <w:r w:rsidRPr="002606E4">
        <w:rPr>
          <w:rFonts w:ascii="Roboto Mono" w:eastAsia="Times New Roman" w:hAnsi="Roboto Mono" w:cs="Times New Roman"/>
          <w:color w:val="188038"/>
          <w:kern w:val="0"/>
          <w:sz w:val="22"/>
          <w:szCs w:val="22"/>
          <w:lang w:eastAsia="en-GB"/>
          <w14:ligatures w14:val="none"/>
        </w:rPr>
        <w:t>likes_count</w:t>
      </w:r>
      <w:proofErr w:type="spellEnd"/>
      <w:r w:rsidRPr="002606E4">
        <w:rPr>
          <w:rFonts w:ascii="Roboto Mono" w:eastAsia="Times New Roman" w:hAnsi="Roboto Mono" w:cs="Times New Roman"/>
          <w:color w:val="188038"/>
          <w:kern w:val="0"/>
          <w:sz w:val="22"/>
          <w:szCs w:val="22"/>
          <w:lang w:eastAsia="en-GB"/>
          <w14:ligatures w14:val="none"/>
        </w:rPr>
        <w:t>', '</w:t>
      </w:r>
      <w:proofErr w:type="spellStart"/>
      <w:r w:rsidRPr="002606E4">
        <w:rPr>
          <w:rFonts w:ascii="Roboto Mono" w:eastAsia="Times New Roman" w:hAnsi="Roboto Mono" w:cs="Times New Roman"/>
          <w:color w:val="188038"/>
          <w:kern w:val="0"/>
          <w:sz w:val="22"/>
          <w:szCs w:val="22"/>
          <w:lang w:eastAsia="en-GB"/>
          <w14:ligatures w14:val="none"/>
        </w:rPr>
        <w:t>current_price</w:t>
      </w:r>
      <w:proofErr w:type="spellEnd"/>
      <w:r w:rsidRPr="002606E4">
        <w:rPr>
          <w:rFonts w:ascii="Roboto Mono" w:eastAsia="Times New Roman" w:hAnsi="Roboto Mono" w:cs="Times New Roman"/>
          <w:color w:val="188038"/>
          <w:kern w:val="0"/>
          <w:sz w:val="22"/>
          <w:szCs w:val="22"/>
          <w:lang w:eastAsia="en-GB"/>
          <w14:ligatures w14:val="none"/>
        </w:rPr>
        <w:t>', 'discount', '</w:t>
      </w:r>
      <w:proofErr w:type="spellStart"/>
      <w:r w:rsidRPr="002606E4">
        <w:rPr>
          <w:rFonts w:ascii="Roboto Mono" w:eastAsia="Times New Roman" w:hAnsi="Roboto Mono" w:cs="Times New Roman"/>
          <w:color w:val="188038"/>
          <w:kern w:val="0"/>
          <w:sz w:val="22"/>
          <w:szCs w:val="22"/>
          <w:lang w:eastAsia="en-GB"/>
          <w14:ligatures w14:val="none"/>
        </w:rPr>
        <w:t>is_new</w:t>
      </w:r>
      <w:proofErr w:type="spellEnd"/>
      <w:r w:rsidRPr="002606E4">
        <w:rPr>
          <w:rFonts w:ascii="Roboto Mono" w:eastAsia="Times New Roman" w:hAnsi="Roboto Mono" w:cs="Times New Roman"/>
          <w:color w:val="188038"/>
          <w:kern w:val="0"/>
          <w:sz w:val="22"/>
          <w:szCs w:val="22"/>
          <w:lang w:eastAsia="en-GB"/>
          <w14:ligatures w14:val="none"/>
        </w:rPr>
        <w:t>'], </w:t>
      </w:r>
    </w:p>
    <w:p w14:paraId="2D2BA15E"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color w:val="188038"/>
          <w:kern w:val="0"/>
          <w:sz w:val="22"/>
          <w:szCs w:val="22"/>
          <w:lang w:eastAsia="en-GB"/>
          <w14:ligatures w14:val="none"/>
        </w:rPr>
        <w:t>    ascending=[False, False, False, False]</w:t>
      </w:r>
    </w:p>
    <w:p w14:paraId="7DDA5562" w14:textId="77777777" w:rsidR="002606E4" w:rsidRPr="002606E4" w:rsidRDefault="002606E4" w:rsidP="002606E4">
      <w:pPr>
        <w:spacing w:before="240" w:after="240"/>
        <w:ind w:left="1440"/>
        <w:rPr>
          <w:rFonts w:ascii="Times New Roman" w:eastAsia="Times New Roman" w:hAnsi="Times New Roman" w:cs="Times New Roman"/>
          <w:kern w:val="0"/>
          <w:lang w:eastAsia="en-GB"/>
          <w14:ligatures w14:val="none"/>
        </w:rPr>
      </w:pPr>
      <w:r w:rsidRPr="002606E4">
        <w:rPr>
          <w:rFonts w:ascii="Roboto Mono" w:eastAsia="Times New Roman" w:hAnsi="Roboto Mono" w:cs="Times New Roman"/>
          <w:color w:val="188038"/>
          <w:kern w:val="0"/>
          <w:sz w:val="22"/>
          <w:szCs w:val="22"/>
          <w:lang w:eastAsia="en-GB"/>
          <w14:ligatures w14:val="none"/>
        </w:rPr>
        <w:t>).head(10)</w:t>
      </w:r>
    </w:p>
    <w:p w14:paraId="3C0A8052" w14:textId="77777777" w:rsidR="002606E4" w:rsidRPr="002606E4" w:rsidRDefault="002606E4" w:rsidP="002606E4">
      <w:pPr>
        <w:spacing w:before="280" w:after="80"/>
        <w:outlineLvl w:val="2"/>
        <w:rPr>
          <w:rFonts w:ascii="Times New Roman" w:eastAsia="Times New Roman" w:hAnsi="Times New Roman" w:cs="Times New Roman"/>
          <w:b/>
          <w:bCs/>
          <w:kern w:val="0"/>
          <w:sz w:val="27"/>
          <w:szCs w:val="27"/>
          <w:lang w:eastAsia="en-GB"/>
          <w14:ligatures w14:val="none"/>
        </w:rPr>
      </w:pPr>
      <w:r w:rsidRPr="002606E4">
        <w:rPr>
          <w:rFonts w:ascii="Arial" w:eastAsia="Times New Roman" w:hAnsi="Arial" w:cs="Arial"/>
          <w:b/>
          <w:bCs/>
          <w:color w:val="000000"/>
          <w:kern w:val="0"/>
          <w:sz w:val="26"/>
          <w:szCs w:val="26"/>
          <w:lang w:eastAsia="en-GB"/>
          <w14:ligatures w14:val="none"/>
        </w:rPr>
        <w:t>2.6 Summary of Matched and Removed Columns</w:t>
      </w:r>
    </w:p>
    <w:p w14:paraId="79E99D08" w14:textId="77777777" w:rsidR="002606E4" w:rsidRPr="002606E4" w:rsidRDefault="002606E4" w:rsidP="002606E4">
      <w:pPr>
        <w:numPr>
          <w:ilvl w:val="0"/>
          <w:numId w:val="20"/>
        </w:numPr>
        <w:spacing w:before="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Matched Columns:</w:t>
      </w:r>
      <w:r w:rsidRPr="002606E4">
        <w:rPr>
          <w:rFonts w:ascii="Arial" w:eastAsia="Times New Roman" w:hAnsi="Arial" w:cs="Arial"/>
          <w:color w:val="000000"/>
          <w:kern w:val="0"/>
          <w:sz w:val="22"/>
          <w:szCs w:val="22"/>
          <w:lang w:eastAsia="en-GB"/>
          <w14:ligatures w14:val="none"/>
        </w:rPr>
        <w:t xml:space="preserve"> Retained columns (</w:t>
      </w:r>
      <w:r w:rsidRPr="002606E4">
        <w:rPr>
          <w:rFonts w:ascii="Roboto Mono" w:eastAsia="Times New Roman" w:hAnsi="Roboto Mono" w:cs="Arial"/>
          <w:color w:val="188038"/>
          <w:kern w:val="0"/>
          <w:sz w:val="22"/>
          <w:szCs w:val="22"/>
          <w:lang w:eastAsia="en-GB"/>
          <w14:ligatures w14:val="none"/>
        </w:rPr>
        <w:t>category</w:t>
      </w:r>
      <w:r w:rsidRPr="002606E4">
        <w:rPr>
          <w:rFonts w:ascii="Arial" w:eastAsia="Times New Roman" w:hAnsi="Arial" w:cs="Arial"/>
          <w:color w:val="000000"/>
          <w:kern w:val="0"/>
          <w:sz w:val="22"/>
          <w:szCs w:val="22"/>
          <w:lang w:eastAsia="en-GB"/>
          <w14:ligatures w14:val="none"/>
        </w:rPr>
        <w:t xml:space="preserve">, </w:t>
      </w:r>
      <w:r w:rsidRPr="002606E4">
        <w:rPr>
          <w:rFonts w:ascii="Roboto Mono" w:eastAsia="Times New Roman" w:hAnsi="Roboto Mono" w:cs="Arial"/>
          <w:color w:val="188038"/>
          <w:kern w:val="0"/>
          <w:sz w:val="22"/>
          <w:szCs w:val="22"/>
          <w:lang w:eastAsia="en-GB"/>
          <w14:ligatures w14:val="none"/>
        </w:rPr>
        <w:t>name</w:t>
      </w:r>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current_price</w:t>
      </w:r>
      <w:proofErr w:type="spellEnd"/>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likes_count</w:t>
      </w:r>
      <w:proofErr w:type="spellEnd"/>
      <w:r w:rsidRPr="002606E4">
        <w:rPr>
          <w:rFonts w:ascii="Arial" w:eastAsia="Times New Roman" w:hAnsi="Arial" w:cs="Arial"/>
          <w:color w:val="000000"/>
          <w:kern w:val="0"/>
          <w:sz w:val="22"/>
          <w:szCs w:val="22"/>
          <w:lang w:eastAsia="en-GB"/>
          <w14:ligatures w14:val="none"/>
        </w:rPr>
        <w:t xml:space="preserve">, </w:t>
      </w:r>
      <w:r w:rsidRPr="002606E4">
        <w:rPr>
          <w:rFonts w:ascii="Roboto Mono" w:eastAsia="Times New Roman" w:hAnsi="Roboto Mono" w:cs="Arial"/>
          <w:color w:val="188038"/>
          <w:kern w:val="0"/>
          <w:sz w:val="22"/>
          <w:szCs w:val="22"/>
          <w:lang w:eastAsia="en-GB"/>
          <w14:ligatures w14:val="none"/>
        </w:rPr>
        <w:t>discount</w:t>
      </w:r>
      <w:r w:rsidRPr="002606E4">
        <w:rPr>
          <w:rFonts w:ascii="Arial" w:eastAsia="Times New Roman" w:hAnsi="Arial" w:cs="Arial"/>
          <w:color w:val="000000"/>
          <w:kern w:val="0"/>
          <w:sz w:val="22"/>
          <w:szCs w:val="22"/>
          <w:lang w:eastAsia="en-GB"/>
          <w14:ligatures w14:val="none"/>
        </w:rPr>
        <w:t xml:space="preserve">, </w:t>
      </w:r>
      <w:proofErr w:type="spellStart"/>
      <w:r w:rsidRPr="002606E4">
        <w:rPr>
          <w:rFonts w:ascii="Roboto Mono" w:eastAsia="Times New Roman" w:hAnsi="Roboto Mono" w:cs="Arial"/>
          <w:color w:val="188038"/>
          <w:kern w:val="0"/>
          <w:sz w:val="22"/>
          <w:szCs w:val="22"/>
          <w:lang w:eastAsia="en-GB"/>
          <w14:ligatures w14:val="none"/>
        </w:rPr>
        <w:t>is_new</w:t>
      </w:r>
      <w:proofErr w:type="spellEnd"/>
      <w:r w:rsidRPr="002606E4">
        <w:rPr>
          <w:rFonts w:ascii="Arial" w:eastAsia="Times New Roman" w:hAnsi="Arial" w:cs="Arial"/>
          <w:color w:val="000000"/>
          <w:kern w:val="0"/>
          <w:sz w:val="22"/>
          <w:szCs w:val="22"/>
          <w:lang w:eastAsia="en-GB"/>
          <w14:ligatures w14:val="none"/>
        </w:rPr>
        <w:t>) were essential for analysing customer behaviour and product performance.</w:t>
      </w:r>
    </w:p>
    <w:p w14:paraId="123A348B" w14:textId="77777777" w:rsidR="002606E4" w:rsidRPr="002606E4" w:rsidRDefault="002606E4" w:rsidP="002606E4">
      <w:pPr>
        <w:numPr>
          <w:ilvl w:val="0"/>
          <w:numId w:val="20"/>
        </w:numPr>
        <w:spacing w:after="240"/>
        <w:textAlignment w:val="baseline"/>
        <w:rPr>
          <w:rFonts w:ascii="Arial" w:eastAsia="Times New Roman" w:hAnsi="Arial" w:cs="Arial"/>
          <w:color w:val="000000"/>
          <w:kern w:val="0"/>
          <w:sz w:val="22"/>
          <w:szCs w:val="22"/>
          <w:lang w:eastAsia="en-GB"/>
          <w14:ligatures w14:val="none"/>
        </w:rPr>
      </w:pPr>
      <w:r w:rsidRPr="002606E4">
        <w:rPr>
          <w:rFonts w:ascii="Arial" w:eastAsia="Times New Roman" w:hAnsi="Arial" w:cs="Arial"/>
          <w:b/>
          <w:bCs/>
          <w:color w:val="000000"/>
          <w:kern w:val="0"/>
          <w:sz w:val="22"/>
          <w:szCs w:val="22"/>
          <w:lang w:eastAsia="en-GB"/>
          <w14:ligatures w14:val="none"/>
        </w:rPr>
        <w:t>Removed Columns:</w:t>
      </w:r>
      <w:r w:rsidRPr="002606E4">
        <w:rPr>
          <w:rFonts w:ascii="Arial" w:eastAsia="Times New Roman" w:hAnsi="Arial" w:cs="Arial"/>
          <w:color w:val="000000"/>
          <w:kern w:val="0"/>
          <w:sz w:val="22"/>
          <w:szCs w:val="22"/>
          <w:lang w:eastAsia="en-GB"/>
          <w14:ligatures w14:val="none"/>
        </w:rPr>
        <w:t xml:space="preserve"> Irrelevant columns like URLs and metadata were excluded to streamline the dataset.</w:t>
      </w:r>
    </w:p>
    <w:p w14:paraId="5DFE7CE7" w14:textId="77777777" w:rsidR="002606E4" w:rsidRPr="002606E4" w:rsidRDefault="002606E4" w:rsidP="002606E4">
      <w:pPr>
        <w:spacing w:after="240"/>
        <w:rPr>
          <w:rFonts w:ascii="Times New Roman" w:eastAsia="Times New Roman" w:hAnsi="Times New Roman" w:cs="Times New Roman"/>
          <w:kern w:val="0"/>
          <w:lang w:eastAsia="en-GB"/>
          <w14:ligatures w14:val="none"/>
        </w:rPr>
      </w:pPr>
      <w:r w:rsidRPr="002606E4">
        <w:rPr>
          <w:rFonts w:ascii="Times New Roman" w:eastAsia="Times New Roman" w:hAnsi="Times New Roman" w:cs="Times New Roman"/>
          <w:kern w:val="0"/>
          <w:lang w:eastAsia="en-GB"/>
          <w14:ligatures w14:val="none"/>
        </w:rPr>
        <w:br/>
      </w:r>
    </w:p>
    <w:p w14:paraId="070AA3E8" w14:textId="77777777" w:rsidR="002606E4" w:rsidRPr="002606E4" w:rsidRDefault="002606E4" w:rsidP="002606E4">
      <w:pPr>
        <w:rPr>
          <w:rFonts w:ascii="Times New Roman" w:eastAsia="Times New Roman" w:hAnsi="Times New Roman" w:cs="Times New Roman"/>
          <w:kern w:val="0"/>
          <w:lang w:eastAsia="en-GB"/>
          <w14:ligatures w14:val="none"/>
        </w:rPr>
      </w:pPr>
    </w:p>
    <w:p w14:paraId="4D835957" w14:textId="77777777" w:rsidR="00357A0F" w:rsidRDefault="00357A0F"/>
    <w:sectPr w:rsidR="00357A0F" w:rsidSect="002606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C9F"/>
    <w:multiLevelType w:val="multilevel"/>
    <w:tmpl w:val="7B2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E4616"/>
    <w:multiLevelType w:val="multilevel"/>
    <w:tmpl w:val="DAC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72F75"/>
    <w:multiLevelType w:val="multilevel"/>
    <w:tmpl w:val="90E4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7B6B"/>
    <w:multiLevelType w:val="multilevel"/>
    <w:tmpl w:val="10D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F5CB7"/>
    <w:multiLevelType w:val="multilevel"/>
    <w:tmpl w:val="438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F98"/>
    <w:multiLevelType w:val="multilevel"/>
    <w:tmpl w:val="BA0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028EA"/>
    <w:multiLevelType w:val="multilevel"/>
    <w:tmpl w:val="832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A69B1"/>
    <w:multiLevelType w:val="multilevel"/>
    <w:tmpl w:val="EDE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13916"/>
    <w:multiLevelType w:val="multilevel"/>
    <w:tmpl w:val="5C8E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F3C99"/>
    <w:multiLevelType w:val="multilevel"/>
    <w:tmpl w:val="F6F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93975"/>
    <w:multiLevelType w:val="multilevel"/>
    <w:tmpl w:val="DEB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A7449"/>
    <w:multiLevelType w:val="multilevel"/>
    <w:tmpl w:val="E2C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814FA"/>
    <w:multiLevelType w:val="multilevel"/>
    <w:tmpl w:val="F9B6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924D4"/>
    <w:multiLevelType w:val="multilevel"/>
    <w:tmpl w:val="113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F2DFF"/>
    <w:multiLevelType w:val="multilevel"/>
    <w:tmpl w:val="7CF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04C8F"/>
    <w:multiLevelType w:val="multilevel"/>
    <w:tmpl w:val="A7E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46465"/>
    <w:multiLevelType w:val="multilevel"/>
    <w:tmpl w:val="9EC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F0FF4"/>
    <w:multiLevelType w:val="multilevel"/>
    <w:tmpl w:val="6024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92AFA"/>
    <w:multiLevelType w:val="multilevel"/>
    <w:tmpl w:val="00F2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A6531"/>
    <w:multiLevelType w:val="multilevel"/>
    <w:tmpl w:val="9AAA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132875">
    <w:abstractNumId w:val="17"/>
  </w:num>
  <w:num w:numId="2" w16cid:durableId="1588535111">
    <w:abstractNumId w:val="12"/>
  </w:num>
  <w:num w:numId="3" w16cid:durableId="710303680">
    <w:abstractNumId w:val="8"/>
  </w:num>
  <w:num w:numId="4" w16cid:durableId="317155869">
    <w:abstractNumId w:val="3"/>
  </w:num>
  <w:num w:numId="5" w16cid:durableId="283197191">
    <w:abstractNumId w:val="7"/>
  </w:num>
  <w:num w:numId="6" w16cid:durableId="1030834405">
    <w:abstractNumId w:val="5"/>
  </w:num>
  <w:num w:numId="7" w16cid:durableId="1013990447">
    <w:abstractNumId w:val="11"/>
  </w:num>
  <w:num w:numId="8" w16cid:durableId="555094851">
    <w:abstractNumId w:val="19"/>
  </w:num>
  <w:num w:numId="9" w16cid:durableId="1549879355">
    <w:abstractNumId w:val="6"/>
  </w:num>
  <w:num w:numId="10" w16cid:durableId="1685740418">
    <w:abstractNumId w:val="10"/>
  </w:num>
  <w:num w:numId="11" w16cid:durableId="1299604627">
    <w:abstractNumId w:val="4"/>
  </w:num>
  <w:num w:numId="12" w16cid:durableId="1761635695">
    <w:abstractNumId w:val="2"/>
  </w:num>
  <w:num w:numId="13" w16cid:durableId="1766195775">
    <w:abstractNumId w:val="18"/>
  </w:num>
  <w:num w:numId="14" w16cid:durableId="979268261">
    <w:abstractNumId w:val="15"/>
  </w:num>
  <w:num w:numId="15" w16cid:durableId="1792355161">
    <w:abstractNumId w:val="16"/>
  </w:num>
  <w:num w:numId="16" w16cid:durableId="485170447">
    <w:abstractNumId w:val="9"/>
  </w:num>
  <w:num w:numId="17" w16cid:durableId="1653439758">
    <w:abstractNumId w:val="0"/>
  </w:num>
  <w:num w:numId="18" w16cid:durableId="550577724">
    <w:abstractNumId w:val="13"/>
  </w:num>
  <w:num w:numId="19" w16cid:durableId="1363557545">
    <w:abstractNumId w:val="1"/>
  </w:num>
  <w:num w:numId="20" w16cid:durableId="6785831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E4"/>
    <w:rsid w:val="00195AEC"/>
    <w:rsid w:val="001D5240"/>
    <w:rsid w:val="002606E4"/>
    <w:rsid w:val="00357A0F"/>
    <w:rsid w:val="004A38F9"/>
    <w:rsid w:val="00A917FF"/>
    <w:rsid w:val="00D2024C"/>
    <w:rsid w:val="00D52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E56C"/>
  <w15:chartTrackingRefBased/>
  <w15:docId w15:val="{A680D28F-653F-F145-BFB5-5083BB79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6E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606E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606E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E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606E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606E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606E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60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59">
      <w:bodyDiv w:val="1"/>
      <w:marLeft w:val="0"/>
      <w:marRight w:val="0"/>
      <w:marTop w:val="0"/>
      <w:marBottom w:val="0"/>
      <w:divBdr>
        <w:top w:val="none" w:sz="0" w:space="0" w:color="auto"/>
        <w:left w:val="none" w:sz="0" w:space="0" w:color="auto"/>
        <w:bottom w:val="none" w:sz="0" w:space="0" w:color="auto"/>
        <w:right w:val="none" w:sz="0" w:space="0" w:color="auto"/>
      </w:divBdr>
    </w:div>
    <w:div w:id="386074023">
      <w:bodyDiv w:val="1"/>
      <w:marLeft w:val="0"/>
      <w:marRight w:val="0"/>
      <w:marTop w:val="0"/>
      <w:marBottom w:val="0"/>
      <w:divBdr>
        <w:top w:val="none" w:sz="0" w:space="0" w:color="auto"/>
        <w:left w:val="none" w:sz="0" w:space="0" w:color="auto"/>
        <w:bottom w:val="none" w:sz="0" w:space="0" w:color="auto"/>
        <w:right w:val="none" w:sz="0" w:space="0" w:color="auto"/>
      </w:divBdr>
    </w:div>
    <w:div w:id="150562870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E564-B550-FB43-B9E2-89E4DDDC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Alvin Jose</cp:lastModifiedBy>
  <cp:revision>1</cp:revision>
  <cp:lastPrinted>2024-08-20T00:08:00Z</cp:lastPrinted>
  <dcterms:created xsi:type="dcterms:W3CDTF">2024-08-20T00:07:00Z</dcterms:created>
  <dcterms:modified xsi:type="dcterms:W3CDTF">2024-08-20T00:11:00Z</dcterms:modified>
</cp:coreProperties>
</file>